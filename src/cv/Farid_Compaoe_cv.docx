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9340E5" w14:paraId="620E32F6" w14:textId="77777777" w:rsidTr="00764E77">
        <w:trPr>
          <w:trHeight w:hRule="exact" w:val="1276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1137C352" w14:textId="05952927" w:rsidR="000528E2" w:rsidRDefault="009340E5" w:rsidP="00BA1CD6">
            <w:pPr>
              <w:pStyle w:val="Coordonnes"/>
              <w:contextualSpacing w:val="0"/>
              <w:rPr>
                <w:rFonts w:ascii="Georgia" w:eastAsiaTheme="majorEastAsia" w:hAnsi="Georgia" w:cstheme="majorBidi"/>
                <w:caps/>
                <w:kern w:val="28"/>
                <w:sz w:val="40"/>
                <w:szCs w:val="40"/>
              </w:rPr>
            </w:pPr>
            <w:r w:rsidRPr="00764E77">
              <w:rPr>
                <w:rFonts w:ascii="Georgia" w:eastAsiaTheme="majorEastAsia" w:hAnsi="Georgia" w:cstheme="majorBidi"/>
                <w:caps/>
                <w:kern w:val="28"/>
                <w:sz w:val="40"/>
                <w:szCs w:val="40"/>
              </w:rPr>
              <w:t>Farid Compaoré</w:t>
            </w:r>
          </w:p>
          <w:p w14:paraId="46586B8C" w14:textId="77777777" w:rsidR="00764E77" w:rsidRPr="00764E77" w:rsidRDefault="00764E77" w:rsidP="00BA1CD6">
            <w:pPr>
              <w:pStyle w:val="Coordonnes"/>
              <w:contextualSpacing w:val="0"/>
              <w:rPr>
                <w:rFonts w:ascii="Georgia" w:eastAsiaTheme="majorEastAsia" w:hAnsi="Georgia" w:cstheme="majorBidi"/>
                <w:caps/>
                <w:kern w:val="28"/>
                <w:sz w:val="40"/>
                <w:szCs w:val="40"/>
              </w:rPr>
            </w:pPr>
          </w:p>
          <w:p w14:paraId="13E371EB" w14:textId="429EC6E3" w:rsidR="009340E5" w:rsidRPr="00381F07" w:rsidRDefault="009340E5" w:rsidP="009340E5">
            <w:pPr>
              <w:pStyle w:val="Coordonnes"/>
              <w:contextualSpacing w:val="0"/>
              <w:jc w:val="left"/>
              <w:rPr>
                <w:rFonts w:ascii="Arial" w:eastAsiaTheme="majorEastAsia" w:hAnsi="Arial" w:cs="Arial"/>
                <w:caps/>
                <w:color w:val="auto"/>
                <w:kern w:val="28"/>
                <w:sz w:val="24"/>
                <w:szCs w:val="24"/>
              </w:rPr>
            </w:pPr>
            <w:r w:rsidRPr="00381F07">
              <w:rPr>
                <w:rFonts w:ascii="Arial" w:hAnsi="Arial" w:cs="Arial"/>
                <w:noProof/>
                <w:color w:val="auto"/>
                <w:sz w:val="24"/>
                <w:szCs w:val="24"/>
                <w:lang w:val="fr-CA"/>
              </w:rPr>
              <w:t>47 rue courcelle J4L1L2</w:t>
            </w:r>
            <w:r w:rsidR="00692703" w:rsidRPr="00381F07">
              <w:rPr>
                <w:rFonts w:ascii="Arial" w:hAnsi="Arial" w:cs="Arial"/>
                <w:color w:val="auto"/>
                <w:sz w:val="24"/>
                <w:szCs w:val="24"/>
                <w:lang w:val="fr-CA" w:bidi="fr-FR"/>
              </w:rPr>
              <w:t xml:space="preserve"> </w:t>
            </w: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 xml:space="preserve">     </w:t>
            </w:r>
            <w:r w:rsidR="00CB644F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</w:t>
            </w: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 xml:space="preserve">514-970-8318     </w:t>
            </w:r>
            <w:r w:rsidR="00CB644F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</w:t>
            </w:r>
            <w:r w:rsidRPr="00381F07">
              <w:rPr>
                <w:rFonts w:ascii="Arial" w:hAnsi="Arial" w:cs="Arial"/>
                <w:noProof/>
                <w:color w:val="auto"/>
                <w:sz w:val="24"/>
                <w:szCs w:val="24"/>
                <w:lang w:val="fr-CA" w:bidi="fr-FR"/>
              </w:rPr>
              <w:t>faridcompaore08@gmail.com</w:t>
            </w:r>
          </w:p>
          <w:p w14:paraId="7CC65B09" w14:textId="5D1E68AF" w:rsidR="009340E5" w:rsidRPr="00381F07" w:rsidRDefault="009340E5" w:rsidP="009340E5">
            <w:pPr>
              <w:pStyle w:val="Coordonnes"/>
              <w:contextualSpacing w:val="0"/>
              <w:jc w:val="left"/>
              <w:rPr>
                <w:rFonts w:ascii="Arial" w:eastAsiaTheme="majorEastAsia" w:hAnsi="Arial" w:cs="Arial"/>
                <w:caps/>
                <w:kern w:val="28"/>
                <w:sz w:val="70"/>
                <w:szCs w:val="56"/>
              </w:rPr>
            </w:pPr>
            <w:r w:rsidRPr="00381F07">
              <w:rPr>
                <w:rFonts w:ascii="Arial" w:hAnsi="Arial" w:cs="Arial"/>
              </w:rPr>
              <w:t xml:space="preserve">                                                                                                     </w:t>
            </w:r>
            <w:r w:rsidR="00692703" w:rsidRPr="00381F07">
              <w:rPr>
                <w:rFonts w:ascii="Arial" w:hAnsi="Arial" w:cs="Arial"/>
                <w:lang w:val="fr-CA" w:bidi="fr-FR"/>
              </w:rPr>
              <w:t xml:space="preserve"> </w:t>
            </w:r>
          </w:p>
          <w:p w14:paraId="3ED73B64" w14:textId="609F6A91" w:rsidR="00692703" w:rsidRPr="009340E5" w:rsidRDefault="00692703" w:rsidP="009340E5">
            <w:pPr>
              <w:pStyle w:val="Coordonnes"/>
              <w:contextualSpacing w:val="0"/>
              <w:jc w:val="left"/>
            </w:pPr>
          </w:p>
        </w:tc>
      </w:tr>
      <w:tr w:rsidR="009571D8" w:rsidRPr="007A7A77" w14:paraId="24CA8F81" w14:textId="77777777" w:rsidTr="00764E77">
        <w:trPr>
          <w:trHeight w:val="23"/>
        </w:trPr>
        <w:tc>
          <w:tcPr>
            <w:tcW w:w="9026" w:type="dxa"/>
            <w:tcMar>
              <w:top w:w="432" w:type="dxa"/>
            </w:tcMar>
          </w:tcPr>
          <w:p w14:paraId="55C5EAB9" w14:textId="4CF59761" w:rsidR="009340E5" w:rsidRPr="009340E5" w:rsidRDefault="009340E5" w:rsidP="009340E5">
            <w:pPr>
              <w:contextualSpacing w:val="0"/>
              <w:rPr>
                <w:rFonts w:ascii="Georgia" w:hAnsi="Georgia"/>
                <w:b/>
                <w:bCs/>
                <w:noProof/>
                <w:sz w:val="28"/>
                <w:szCs w:val="28"/>
              </w:rPr>
            </w:pPr>
          </w:p>
        </w:tc>
      </w:tr>
    </w:tbl>
    <w:p w14:paraId="1DA8E556" w14:textId="1EE166FD" w:rsidR="009340E5" w:rsidRDefault="009340E5" w:rsidP="004E01EB">
      <w:pPr>
        <w:pStyle w:val="Titre1"/>
      </w:pPr>
      <w:r>
        <w:t>OBJECTIF</w:t>
      </w:r>
    </w:p>
    <w:p w14:paraId="56288256" w14:textId="1EE166FD" w:rsidR="009340E5" w:rsidRDefault="009340E5" w:rsidP="009340E5">
      <w:pPr>
        <w:rPr>
          <w:rFonts w:ascii="Arial" w:hAnsi="Arial" w:cs="Arial"/>
          <w:color w:val="auto"/>
          <w:sz w:val="24"/>
        </w:rPr>
      </w:pPr>
      <w:r w:rsidRPr="009340E5">
        <w:rPr>
          <w:rFonts w:ascii="Arial" w:hAnsi="Arial" w:cs="Arial"/>
          <w:color w:val="auto"/>
          <w:sz w:val="24"/>
        </w:rPr>
        <w:t>Je suis un étudiant en fin de formation du DEC en informatique de gestion. Je suis à la recherche d’un stage de fin d’étude et votre entreprise m’intéresse au plus haut point. Les expériences acquises en développement d’applications lors de nos divers projets d’études me confortent à l’idée d’un apport considérable aux besoins de votre entreprise</w:t>
      </w:r>
      <w:r>
        <w:rPr>
          <w:rFonts w:ascii="Arial" w:hAnsi="Arial" w:cs="Arial"/>
          <w:color w:val="auto"/>
          <w:sz w:val="24"/>
        </w:rPr>
        <w:t xml:space="preserve"> </w:t>
      </w:r>
      <w:r w:rsidRPr="009340E5">
        <w:rPr>
          <w:rFonts w:ascii="Arial" w:hAnsi="Arial" w:cs="Arial"/>
          <w:color w:val="auto"/>
          <w:sz w:val="24"/>
        </w:rPr>
        <w:t>https://faridportfolio.netlify.app.</w:t>
      </w:r>
    </w:p>
    <w:p w14:paraId="5BDE411F" w14:textId="0734C4D0" w:rsidR="009340E5" w:rsidRDefault="009340E5" w:rsidP="004E01EB">
      <w:pPr>
        <w:pStyle w:val="Titre1"/>
        <w:rPr>
          <w:rFonts w:ascii="Arial" w:eastAsiaTheme="minorHAnsi" w:hAnsi="Arial" w:cs="Arial"/>
          <w:b w:val="0"/>
          <w:caps w:val="0"/>
          <w:color w:val="auto"/>
          <w:sz w:val="24"/>
          <w:szCs w:val="22"/>
        </w:rPr>
      </w:pPr>
      <w:r w:rsidRPr="009340E5">
        <w:t>Portfolio</w:t>
      </w:r>
      <w:r w:rsidRPr="009340E5">
        <w:br/>
      </w:r>
      <w:hyperlink r:id="rId7" w:history="1">
        <w:r w:rsidR="003B50DE" w:rsidRPr="003B50DE">
          <w:rPr>
            <w:rStyle w:val="Lienhypertexte"/>
            <w:rFonts w:ascii="Arial" w:eastAsiaTheme="minorHAnsi" w:hAnsi="Arial" w:cs="Arial"/>
            <w:b w:val="0"/>
            <w:caps w:val="0"/>
            <w:sz w:val="24"/>
            <w:szCs w:val="22"/>
          </w:rPr>
          <w:t>https://faridportfolio.netlify.app</w:t>
        </w:r>
      </w:hyperlink>
    </w:p>
    <w:p w14:paraId="0E6F1E22" w14:textId="7694C8CD" w:rsidR="00764E77" w:rsidRDefault="00764E77" w:rsidP="004E01EB">
      <w:pPr>
        <w:pStyle w:val="Titre1"/>
        <w:rPr>
          <w:rFonts w:ascii="Arial" w:eastAsiaTheme="minorHAnsi" w:hAnsi="Arial" w:cs="Arial"/>
          <w:b w:val="0"/>
          <w:caps w:val="0"/>
          <w:color w:val="auto"/>
          <w:sz w:val="24"/>
          <w:szCs w:val="22"/>
        </w:rPr>
      </w:pPr>
    </w:p>
    <w:p w14:paraId="22169B7E" w14:textId="67337EAC" w:rsidR="00764E77" w:rsidRPr="007A7A77" w:rsidRDefault="00764E77" w:rsidP="00764E77">
      <w:pPr>
        <w:pStyle w:val="Titre1"/>
      </w:pPr>
      <w:sdt>
        <w:sdtPr>
          <w:alias w:val="Compétences :"/>
          <w:tag w:val="Compétences :"/>
          <w:id w:val="-1392877668"/>
          <w:placeholder>
            <w:docPart w:val="166DAE1B35774EAAA63E77C3DEE93FBB"/>
          </w:placeholder>
          <w:temporary/>
          <w:showingPlcHdr/>
          <w15:appearance w15:val="hidden"/>
        </w:sdtPr>
        <w:sdtContent>
          <w:r w:rsidRPr="007A7A77">
            <w:rPr>
              <w:lang w:bidi="fr-FR"/>
            </w:rPr>
            <w:t>Compétences</w:t>
          </w:r>
        </w:sdtContent>
      </w:sdt>
      <w:r>
        <w:t xml:space="preserve"> techniques</w:t>
      </w:r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410"/>
        <w:gridCol w:w="4616"/>
      </w:tblGrid>
      <w:tr w:rsidR="00764E77" w:rsidRPr="007A7A77" w14:paraId="268629AA" w14:textId="77777777" w:rsidTr="001A029F">
        <w:tc>
          <w:tcPr>
            <w:tcW w:w="4410" w:type="dxa"/>
          </w:tcPr>
          <w:p w14:paraId="5857FAF4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color w:val="auto"/>
                  <w:sz w:val="24"/>
                  <w:szCs w:val="24"/>
                </w:rPr>
                <w:id w:val="-1750034778"/>
                <w:placeholder>
                  <w:docPart w:val="4CA561E1F65D496BA35AB29C606880C5"/>
                </w:placeholder>
                <w:temporary/>
                <w15:appearance w15:val="hidden"/>
                <w:text/>
              </w:sdtPr>
              <w:sdtEndPr>
                <w:rPr>
                  <w:noProof w:val="0"/>
                </w:rPr>
              </w:sdtEndPr>
              <w:sdtContent/>
            </w:sdt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>Html/CSS</w:t>
            </w:r>
          </w:p>
          <w:p w14:paraId="424335BC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>Java Script</w:t>
            </w:r>
          </w:p>
          <w:p w14:paraId="277157FF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>Python</w:t>
            </w:r>
          </w:p>
          <w:p w14:paraId="42499E4A" w14:textId="77777777" w:rsidR="00764E77" w:rsidRPr="00381F07" w:rsidRDefault="00764E77" w:rsidP="00764E77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>C++</w:t>
            </w:r>
          </w:p>
          <w:p w14:paraId="1D4A4FC2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 xml:space="preserve">Java / Java EE / API Rest et soap </w:t>
            </w:r>
          </w:p>
          <w:p w14:paraId="46E274E8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>C#</w:t>
            </w:r>
          </w:p>
          <w:p w14:paraId="78ABC14B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Asp.Net MVC / Web Forms /API Rest</w:t>
            </w:r>
          </w:p>
        </w:tc>
        <w:tc>
          <w:tcPr>
            <w:tcW w:w="4616" w:type="dxa"/>
            <w:tcMar>
              <w:left w:w="360" w:type="dxa"/>
            </w:tcMar>
          </w:tcPr>
          <w:p w14:paraId="7023525B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React</w:t>
            </w:r>
          </w:p>
          <w:p w14:paraId="161B4D7F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</w:rPr>
              <w:t>Npm script</w:t>
            </w:r>
          </w:p>
          <w:p w14:paraId="3078ABEC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Node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.</w:t>
            </w:r>
            <w:r w:rsidRPr="00381F07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js + express.js</w:t>
            </w:r>
          </w:p>
          <w:p w14:paraId="20684BB6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381F07"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t>MySQL</w:t>
            </w:r>
          </w:p>
          <w:p w14:paraId="5C2D49D3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noProof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MariaDb</w:t>
            </w:r>
          </w:p>
          <w:p w14:paraId="50761325" w14:textId="77777777" w:rsidR="00764E77" w:rsidRPr="00381F07" w:rsidRDefault="00764E77" w:rsidP="001A029F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81F07">
              <w:rPr>
                <w:rFonts w:ascii="Arial" w:hAnsi="Arial" w:cs="Arial"/>
                <w:noProof/>
                <w:color w:val="auto"/>
                <w:sz w:val="24"/>
                <w:szCs w:val="24"/>
              </w:rPr>
              <w:t>Oracle (PL SQL)</w:t>
            </w:r>
          </w:p>
          <w:p w14:paraId="5CC95712" w14:textId="77777777" w:rsidR="00764E77" w:rsidRPr="00381F07" w:rsidRDefault="00764E77" w:rsidP="00764E77">
            <w:pPr>
              <w:pStyle w:val="Listepuces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381F07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Git, GitLab, GitHub</w:t>
            </w:r>
          </w:p>
          <w:p w14:paraId="331E2535" w14:textId="77777777" w:rsidR="00764E77" w:rsidRPr="00381F07" w:rsidRDefault="00764E77" w:rsidP="001A029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14:paraId="09F0089B" w14:textId="1116ECF2" w:rsidR="004E01EB" w:rsidRPr="007A7A77" w:rsidRDefault="009340E5" w:rsidP="004E01EB">
      <w:pPr>
        <w:pStyle w:val="Titre1"/>
      </w:pPr>
      <w:sdt>
        <w:sdtPr>
          <w:alias w:val="Expérience :"/>
          <w:tag w:val="Expérience :"/>
          <w:id w:val="-1983300934"/>
          <w:placeholder>
            <w:docPart w:val="C30A81338A084BA7824D1B99AAAD41F1"/>
          </w:placeholder>
          <w:temporary/>
          <w:showingPlcHdr/>
          <w15:appearance w15:val="hidden"/>
        </w:sdtPr>
        <w:sdtContent>
          <w:r w:rsidRPr="007A7A77">
            <w:rPr>
              <w:lang w:bidi="fr-FR"/>
            </w:rPr>
            <w:t>Expérience</w:t>
          </w:r>
        </w:sdtContent>
      </w:sdt>
      <w:r w:rsidR="000528E2">
        <w:t>s</w:t>
      </w:r>
      <w:r w:rsidR="00764E77">
        <w:t xml:space="preserve"> </w:t>
      </w:r>
      <w:r w:rsidR="00764E77" w:rsidRPr="00764E77">
        <w:t>professionnel</w:t>
      </w:r>
      <w:r w:rsidR="00764E77">
        <w:t>les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1D0BF1" w:rsidRPr="007A7A77" w14:paraId="1EF56A0A" w14:textId="77777777" w:rsidTr="00D66A52">
        <w:tc>
          <w:tcPr>
            <w:tcW w:w="9355" w:type="dxa"/>
          </w:tcPr>
          <w:p w14:paraId="5886D363" w14:textId="30936B26" w:rsidR="001D0BF1" w:rsidRPr="00381F07" w:rsidRDefault="000528E2" w:rsidP="001D0BF1">
            <w:pPr>
              <w:pStyle w:val="Titre3"/>
              <w:contextualSpacing w:val="0"/>
              <w:outlineLvl w:val="2"/>
              <w:rPr>
                <w:color w:val="auto"/>
                <w:sz w:val="26"/>
                <w:szCs w:val="26"/>
              </w:rPr>
            </w:pPr>
            <w:r w:rsidRPr="00381F07">
              <w:rPr>
                <w:color w:val="auto"/>
                <w:sz w:val="26"/>
                <w:szCs w:val="26"/>
              </w:rPr>
              <w:t>Projets d’études</w:t>
            </w:r>
          </w:p>
          <w:p w14:paraId="4AD00D30" w14:textId="309166E7" w:rsidR="00BA1CD6" w:rsidRPr="00C105EB" w:rsidRDefault="006B6230" w:rsidP="006B6230">
            <w:pPr>
              <w:pStyle w:val="Listepuces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  <w:r w:rsidRPr="006B6230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La Zone</w:t>
            </w:r>
            <w:r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br/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La Zone est la simulation d'une plateforme de streaming. Ce site a été 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développé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 dans le cadre d'un 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TP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, pour mon cours de développement dans un environnement 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graphique. Les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 technologies utilisées pour la réalisation de ce projet 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sont :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asp.net, </w:t>
            </w:r>
            <w:r w:rsidR="00BA1CD6">
              <w:rPr>
                <w:rFonts w:ascii="Arial" w:hAnsi="Arial" w:cs="Arial"/>
                <w:color w:val="auto"/>
                <w:sz w:val="24"/>
                <w:szCs w:val="24"/>
              </w:rPr>
              <w:t>CSS</w:t>
            </w:r>
            <w:r w:rsidR="00BA1CD6"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r w:rsidR="00BA1CD6" w:rsidRPr="00BA1CD6">
              <w:rPr>
                <w:rFonts w:ascii="Arial" w:hAnsi="Arial" w:cs="Arial"/>
                <w:color w:val="auto"/>
                <w:sz w:val="24"/>
                <w:szCs w:val="24"/>
              </w:rPr>
              <w:t>HTML</w:t>
            </w:r>
            <w:r w:rsidR="00BA1CD6" w:rsidRPr="006B6230">
              <w:rPr>
                <w:rFonts w:ascii="Arial" w:hAnsi="Arial" w:cs="Arial"/>
                <w:color w:val="auto"/>
                <w:sz w:val="24"/>
                <w:szCs w:val="24"/>
              </w:rPr>
              <w:t>, MySQL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 et gitLab.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J'ai réalisé ce projet en équipe avec 2 collègues de classe</w:t>
            </w:r>
            <w:r w:rsidR="00974BD4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5256B4E" w14:textId="77777777" w:rsidR="00C105EB" w:rsidRPr="00BA1CD6" w:rsidRDefault="00C105EB" w:rsidP="00C105EB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</w:p>
          <w:p w14:paraId="0EA684FC" w14:textId="6EA435FD" w:rsidR="00BA1CD6" w:rsidRPr="00C105EB" w:rsidRDefault="00BA1CD6" w:rsidP="006B6230">
            <w:pPr>
              <w:pStyle w:val="Listepuces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  <w:r w:rsidRPr="00BA1CD6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Omnicar</w:t>
            </w:r>
            <w:r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br/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Omnicar est la simulation d'un site de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covoiturage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pour les étudiants. Ce site a été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développé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dans le cadre d'un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TP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, pour mon cours de développement de projets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informatiques. Les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technologies utilisées pour la réalisation de ce projet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sont :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PHP,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CSS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, HTML, MySQL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et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G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itLab.J'ai réalisé ce projet en équipe avec 5 collègues de classe.</w:t>
            </w:r>
          </w:p>
          <w:p w14:paraId="2CB82C8A" w14:textId="77777777" w:rsidR="00C105EB" w:rsidRPr="00BA1CD6" w:rsidRDefault="00C105EB" w:rsidP="00C105EB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</w:p>
          <w:p w14:paraId="659C7BAB" w14:textId="3CC4BD8B" w:rsidR="00BA1CD6" w:rsidRPr="00C105EB" w:rsidRDefault="00BA1CD6" w:rsidP="006B6230">
            <w:pPr>
              <w:pStyle w:val="Listepuces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  <w:r w:rsidRPr="00BA1CD6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Faces detection</w:t>
            </w:r>
            <w:r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br/>
            </w:r>
            <w:r w:rsidRPr="00BA1CD6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 xml:space="preserve">Ce site est un projet personnel développé avec le </w:t>
            </w:r>
            <w:r w:rsidRPr="00BA1CD6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Framework</w:t>
            </w:r>
            <w:r w:rsidRPr="00BA1CD6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 xml:space="preserve"> </w:t>
            </w:r>
            <w:r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R</w:t>
            </w:r>
            <w:r w:rsidRPr="00BA1CD6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 xml:space="preserve">eact. Il nous permet de </w:t>
            </w:r>
            <w:r w:rsidRPr="00BA1CD6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détecter</w:t>
            </w:r>
            <w:r w:rsidRPr="00BA1CD6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 xml:space="preserve"> des faces sur une photo grâce à l'api de Clarifai.</w:t>
            </w:r>
          </w:p>
          <w:p w14:paraId="62A853D0" w14:textId="77777777" w:rsidR="00C105EB" w:rsidRPr="00BA1CD6" w:rsidRDefault="00C105EB" w:rsidP="00C105EB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</w:p>
          <w:p w14:paraId="6F29F726" w14:textId="6B15599D" w:rsidR="00177E2D" w:rsidRPr="00177E2D" w:rsidRDefault="00BA1CD6" w:rsidP="001D0BF1">
            <w:pPr>
              <w:pStyle w:val="Listepuces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  <w:r w:rsidRPr="00BA1CD6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Robot Friends</w:t>
            </w:r>
            <w:r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br/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Ce site est tout simplement une petite application développé avec le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Framework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eact et nous permet de faire une recherche dynamique avec le nom des robots sans actualiser la page et sans cliquer sur la touche entrer pour valider sa saisie.</w:t>
            </w:r>
          </w:p>
          <w:p w14:paraId="2D1BD6FE" w14:textId="77777777" w:rsidR="00177E2D" w:rsidRPr="00177E2D" w:rsidRDefault="00177E2D" w:rsidP="00177E2D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</w:p>
          <w:p w14:paraId="37FB552E" w14:textId="77777777" w:rsidR="00177E2D" w:rsidRPr="00177E2D" w:rsidRDefault="00177E2D" w:rsidP="00177E2D">
            <w:pPr>
              <w:pStyle w:val="Listepuces"/>
              <w:contextualSpacing w:val="0"/>
              <w:rPr>
                <w:bCs/>
                <w:sz w:val="24"/>
                <w:szCs w:val="24"/>
                <w:u w:val="single"/>
                <w:lang w:val="fr-CA"/>
              </w:rPr>
            </w:pPr>
            <w:r w:rsidRPr="006B6230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Time work (</w:t>
            </w:r>
            <w:r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desktop application</w:t>
            </w:r>
            <w:r w:rsidRPr="006B6230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)</w:t>
            </w:r>
            <w:r w:rsidRPr="006B6230">
              <w:rPr>
                <w:b/>
                <w:color w:val="auto"/>
                <w:sz w:val="24"/>
                <w:szCs w:val="24"/>
                <w:u w:val="single"/>
                <w:lang w:val="fr-CA"/>
              </w:rPr>
              <w:br/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Cette application de bureau est une application personnel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le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 qui a pour but de gérer mes finances. Les technologies utilisées pour la réalisation de ce projet sont :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J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 xml:space="preserve">ava,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MySQL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FFFA099" w14:textId="77777777" w:rsidR="00177E2D" w:rsidRPr="006B6230" w:rsidRDefault="00177E2D" w:rsidP="00177E2D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  <w:rPr>
                <w:bCs/>
                <w:sz w:val="24"/>
                <w:szCs w:val="24"/>
                <w:u w:val="single"/>
                <w:lang w:val="fr-CA"/>
              </w:rPr>
            </w:pPr>
          </w:p>
          <w:p w14:paraId="4CC0F415" w14:textId="77777777" w:rsidR="00177E2D" w:rsidRPr="00764E77" w:rsidRDefault="00177E2D" w:rsidP="00177E2D">
            <w:pPr>
              <w:pStyle w:val="Listepuces"/>
              <w:contextualSpacing w:val="0"/>
              <w:rPr>
                <w:bCs/>
                <w:sz w:val="24"/>
                <w:szCs w:val="24"/>
                <w:u w:val="single"/>
                <w:lang w:val="fr-CA"/>
              </w:rPr>
            </w:pPr>
            <w:r w:rsidRPr="006B6230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Time work (</w:t>
            </w:r>
            <w:r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 xml:space="preserve">desktop </w:t>
            </w:r>
            <w:r w:rsidRPr="006B6230">
              <w:rPr>
                <w:rFonts w:ascii="Arial" w:hAnsi="Arial" w:cs="Arial"/>
                <w:b/>
                <w:color w:val="auto"/>
                <w:sz w:val="26"/>
                <w:szCs w:val="26"/>
                <w:u w:val="single"/>
                <w:lang w:val="fr-CA"/>
              </w:rPr>
              <w:t>web)</w:t>
            </w:r>
          </w:p>
          <w:p w14:paraId="2160B60D" w14:textId="77777777" w:rsidR="00177E2D" w:rsidRDefault="00177E2D" w:rsidP="00177E2D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</w:pPr>
            <w:r w:rsidRPr="00764E77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Ce site est une application personne</w:t>
            </w:r>
            <w:r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l</w:t>
            </w:r>
            <w:r w:rsidRPr="00764E77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l</w:t>
            </w:r>
            <w:r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e</w:t>
            </w:r>
            <w:r w:rsidRPr="00764E77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 xml:space="preserve"> qui a pour but de gérer mes finances. Les technologies utilisées pour la réalisation de ce projet sont: Java EE, </w:t>
            </w:r>
            <w:r w:rsidRPr="00764E77">
              <w:rPr>
                <w:rFonts w:ascii="Arial" w:hAnsi="Arial" w:cs="Arial"/>
                <w:color w:val="auto"/>
                <w:sz w:val="24"/>
                <w:szCs w:val="24"/>
              </w:rPr>
              <w:t>CSS</w:t>
            </w:r>
            <w:r w:rsidRPr="00764E77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 xml:space="preserve">, </w:t>
            </w:r>
            <w:r w:rsidRPr="00764E77">
              <w:rPr>
                <w:rFonts w:ascii="Arial" w:hAnsi="Arial" w:cs="Arial"/>
                <w:color w:val="auto"/>
                <w:sz w:val="24"/>
                <w:szCs w:val="24"/>
              </w:rPr>
              <w:t>HTML</w:t>
            </w:r>
            <w:r w:rsidRPr="00764E77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,</w:t>
            </w:r>
            <w:r w:rsidRPr="00764E77">
              <w:rPr>
                <w:rFonts w:ascii="Arial" w:hAnsi="Arial" w:cs="Arial"/>
                <w:color w:val="auto"/>
                <w:sz w:val="24"/>
                <w:szCs w:val="24"/>
              </w:rPr>
              <w:t xml:space="preserve"> MySQL</w:t>
            </w:r>
            <w:r w:rsidRPr="00764E77">
              <w:rPr>
                <w:rFonts w:ascii="Arial" w:hAnsi="Arial" w:cs="Arial"/>
                <w:bCs/>
                <w:color w:val="auto"/>
                <w:sz w:val="24"/>
                <w:szCs w:val="24"/>
                <w:lang w:val="fr-CA"/>
              </w:rPr>
              <w:t>.</w:t>
            </w:r>
          </w:p>
          <w:p w14:paraId="08B19031" w14:textId="1CBBC8DC" w:rsidR="001E3120" w:rsidRPr="00BA1CD6" w:rsidRDefault="001E3120" w:rsidP="00177E2D">
            <w:pPr>
              <w:pStyle w:val="Listepuces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  <w:b/>
                <w:sz w:val="26"/>
                <w:szCs w:val="26"/>
                <w:u w:val="single"/>
                <w:lang w:val="fr-CA"/>
              </w:rPr>
            </w:pPr>
          </w:p>
        </w:tc>
      </w:tr>
      <w:tr w:rsidR="00F61DF9" w:rsidRPr="007A7A77" w14:paraId="6C83205A" w14:textId="77777777" w:rsidTr="00F61DF9">
        <w:tc>
          <w:tcPr>
            <w:tcW w:w="9355" w:type="dxa"/>
            <w:tcMar>
              <w:top w:w="216" w:type="dxa"/>
            </w:tcMar>
          </w:tcPr>
          <w:p w14:paraId="47F1CAFD" w14:textId="5601673C" w:rsidR="00F61DF9" w:rsidRPr="00381F07" w:rsidRDefault="000528E2" w:rsidP="00F61DF9">
            <w:pPr>
              <w:pStyle w:val="Titre3"/>
              <w:contextualSpacing w:val="0"/>
              <w:outlineLvl w:val="2"/>
              <w:rPr>
                <w:color w:val="auto"/>
                <w:sz w:val="26"/>
                <w:szCs w:val="26"/>
              </w:rPr>
            </w:pPr>
            <w:r w:rsidRPr="00381F07">
              <w:rPr>
                <w:color w:val="auto"/>
                <w:sz w:val="26"/>
                <w:szCs w:val="26"/>
              </w:rPr>
              <w:lastRenderedPageBreak/>
              <w:t>Exprériences EN ENTREPRISE</w:t>
            </w:r>
          </w:p>
          <w:p w14:paraId="02FDD549" w14:textId="4C83E468" w:rsidR="006B6230" w:rsidRPr="000B42F7" w:rsidRDefault="006B6230" w:rsidP="006B6230">
            <w:pPr>
              <w:pStyle w:val="Listepuces"/>
              <w:contextualSpacing w:val="0"/>
            </w:pP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Depuis 2020 :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Agent de sécurité avec les commissionnaires du Québec</w:t>
            </w:r>
            <w:r w:rsidR="00BA1CD6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BA1CD6">
              <w:t xml:space="preserve"> </w:t>
            </w:r>
            <w:r w:rsidR="00BA1CD6" w:rsidRPr="00BA1CD6">
              <w:rPr>
                <w:rFonts w:ascii="Arial" w:hAnsi="Arial" w:cs="Arial"/>
                <w:color w:val="auto"/>
                <w:sz w:val="24"/>
                <w:szCs w:val="24"/>
              </w:rPr>
              <w:t>Agent de sécurité pour santé Canada</w:t>
            </w:r>
          </w:p>
          <w:p w14:paraId="7ADE378E" w14:textId="77777777" w:rsidR="000B42F7" w:rsidRPr="00BA1CD6" w:rsidRDefault="000B42F7" w:rsidP="000B42F7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  <w:p w14:paraId="53FCB728" w14:textId="3A063141" w:rsidR="006B6230" w:rsidRPr="000B42F7" w:rsidRDefault="006B6230" w:rsidP="00BA1CD6">
            <w:pPr>
              <w:pStyle w:val="Listepuces"/>
              <w:contextualSpacing w:val="0"/>
            </w:pP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Été 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2019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 :</w:t>
            </w: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 xml:space="preserve"> Commis d’entrepôt chez BMR</w:t>
            </w:r>
          </w:p>
          <w:p w14:paraId="7E6A34ED" w14:textId="77777777" w:rsidR="000B42F7" w:rsidRDefault="000B42F7" w:rsidP="000B42F7">
            <w:pPr>
              <w:pStyle w:val="Paragraphedeliste"/>
            </w:pPr>
          </w:p>
          <w:p w14:paraId="210B4C2E" w14:textId="36AAB125" w:rsidR="006B6230" w:rsidRPr="000B42F7" w:rsidRDefault="00BA1CD6" w:rsidP="00BA1CD6">
            <w:pPr>
              <w:pStyle w:val="Listepuces"/>
              <w:contextualSpacing w:val="0"/>
            </w:pP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Été 2018 : Préposé au ménage dans un hôpital vétérinaire (New Jersey)</w:t>
            </w:r>
          </w:p>
          <w:p w14:paraId="2C1CFE54" w14:textId="77777777" w:rsidR="000B42F7" w:rsidRDefault="000B42F7" w:rsidP="000B42F7">
            <w:pPr>
              <w:pStyle w:val="Paragraphedeliste"/>
            </w:pPr>
          </w:p>
          <w:p w14:paraId="404190F2" w14:textId="4B7D73FD" w:rsidR="00BA1CD6" w:rsidRPr="000B42F7" w:rsidRDefault="00BA1CD6" w:rsidP="00BA1CD6">
            <w:pPr>
              <w:pStyle w:val="Listepuces"/>
              <w:contextualSpacing w:val="0"/>
            </w:pPr>
            <w:r w:rsidRPr="00BA1CD6">
              <w:rPr>
                <w:rFonts w:ascii="Arial" w:hAnsi="Arial" w:cs="Arial"/>
                <w:color w:val="auto"/>
                <w:sz w:val="24"/>
                <w:szCs w:val="24"/>
              </w:rPr>
              <w:t>Été 2017 : Plongeur au restaurent L’académie</w:t>
            </w:r>
          </w:p>
          <w:p w14:paraId="26D78F8C" w14:textId="77777777" w:rsidR="000B42F7" w:rsidRPr="00BA1CD6" w:rsidRDefault="000B42F7" w:rsidP="000B42F7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  <w:p w14:paraId="302DD4D6" w14:textId="1B119B1E" w:rsidR="006B6230" w:rsidRPr="00BA1CD6" w:rsidRDefault="00BA1CD6" w:rsidP="006B6230">
            <w:pPr>
              <w:pStyle w:val="Listepuces"/>
              <w:contextualSpacing w:val="0"/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Été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  <w:lang w:bidi="fr-FR"/>
              </w:rPr>
              <w:t xml:space="preserve"> 2016</w:t>
            </w:r>
            <w:r>
              <w:rPr>
                <w:rFonts w:ascii="Arial" w:hAnsi="Arial" w:cs="Arial"/>
                <w:color w:val="auto"/>
                <w:sz w:val="24"/>
                <w:szCs w:val="24"/>
                <w:lang w:bidi="fr-FR"/>
              </w:rPr>
              <w:t xml:space="preserve"> : </w:t>
            </w:r>
            <w:r w:rsidRPr="006B6230">
              <w:rPr>
                <w:rFonts w:ascii="Arial" w:hAnsi="Arial" w:cs="Arial"/>
                <w:color w:val="auto"/>
                <w:sz w:val="24"/>
                <w:szCs w:val="24"/>
              </w:rPr>
              <w:t>Commis d’entrepôt chez Première Moisson</w:t>
            </w:r>
          </w:p>
          <w:p w14:paraId="398633EF" w14:textId="1F2A40C5" w:rsidR="00F61DF9" w:rsidRPr="007A7A77" w:rsidRDefault="00F61DF9" w:rsidP="006B6230"/>
        </w:tc>
      </w:tr>
    </w:tbl>
    <w:p w14:paraId="7D7D164D" w14:textId="74E93D6F" w:rsidR="00DA59AA" w:rsidRPr="007A7A77" w:rsidRDefault="005F7DD6" w:rsidP="0097790C">
      <w:pPr>
        <w:pStyle w:val="Titre1"/>
      </w:pPr>
      <w:sdt>
        <w:sdtPr>
          <w:alias w:val="Formation :"/>
          <w:tag w:val="Formation :"/>
          <w:id w:val="-1908763273"/>
          <w:placeholder>
            <w:docPart w:val="C1160F5A7D814D90904938474B68FB3F"/>
          </w:placeholder>
          <w:temporary/>
          <w:showingPlcHdr/>
          <w15:appearance w15:val="hidden"/>
        </w:sdtPr>
        <w:sdtEndPr/>
        <w:sdtContent>
          <w:r w:rsidR="00DA59AA" w:rsidRPr="007A7A77">
            <w:rPr>
              <w:lang w:bidi="fr-FR"/>
            </w:rPr>
            <w:t>Formation</w:t>
          </w:r>
        </w:sdtContent>
      </w:sdt>
      <w:r w:rsidR="00764E77">
        <w:t>s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8958"/>
      </w:tblGrid>
      <w:tr w:rsidR="00BA1CD6" w:rsidRPr="007A7A77" w14:paraId="34222218" w14:textId="77777777" w:rsidTr="00BA1CD6">
        <w:tc>
          <w:tcPr>
            <w:tcW w:w="8958" w:type="dxa"/>
          </w:tcPr>
          <w:p w14:paraId="322C2477" w14:textId="728B9F07" w:rsidR="00BA1CD6" w:rsidRPr="00BA1CD6" w:rsidRDefault="00BA1CD6" w:rsidP="00BA1CD6">
            <w:pPr>
              <w:pStyle w:val="Listepuces"/>
              <w:contextualSpacing w:val="0"/>
            </w:pPr>
            <w:r w:rsidRPr="00BA1CD6">
              <w:rPr>
                <w:rFonts w:ascii="Arial" w:hAnsi="Arial" w:cs="Arial"/>
                <w:noProof/>
                <w:color w:val="auto"/>
                <w:sz w:val="24"/>
              </w:rPr>
              <w:t>DEC en informatique de gestion au Collège de  Rosemont</w:t>
            </w:r>
          </w:p>
          <w:p w14:paraId="06B05466" w14:textId="44DD22C4" w:rsidR="00BA1CD6" w:rsidRPr="00BA1CD6" w:rsidRDefault="00BA1CD6" w:rsidP="00BA1CD6">
            <w:pPr>
              <w:pStyle w:val="Listepuces"/>
              <w:contextualSpacing w:val="0"/>
            </w:pPr>
            <w:r w:rsidRPr="00BA1CD6">
              <w:rPr>
                <w:rFonts w:ascii="Arial" w:hAnsi="Arial" w:cs="Arial"/>
                <w:noProof/>
                <w:color w:val="auto"/>
                <w:sz w:val="24"/>
              </w:rPr>
              <w:t>Formation d’agent de sécurité chez Garda World</w:t>
            </w:r>
          </w:p>
          <w:p w14:paraId="6DD23402" w14:textId="6F55AD10" w:rsidR="00BA1CD6" w:rsidRPr="000528E2" w:rsidRDefault="00BA1CD6" w:rsidP="00BA1CD6">
            <w:pPr>
              <w:pStyle w:val="Listepuces"/>
              <w:contextualSpacing w:val="0"/>
              <w:rPr>
                <w:noProof/>
                <w:color w:val="auto"/>
                <w:sz w:val="24"/>
              </w:rPr>
            </w:pPr>
            <w:r w:rsidRPr="00BA1CD6">
              <w:rPr>
                <w:rFonts w:ascii="Arial" w:hAnsi="Arial" w:cs="Arial"/>
                <w:noProof/>
                <w:color w:val="auto"/>
                <w:sz w:val="24"/>
              </w:rPr>
              <w:t>Formation de secourisme en milieu de travail</w:t>
            </w:r>
          </w:p>
        </w:tc>
      </w:tr>
      <w:tr w:rsidR="00F61DF9" w:rsidRPr="007A7A77" w14:paraId="3993C025" w14:textId="77777777" w:rsidTr="00BA1CD6">
        <w:trPr>
          <w:trHeight w:val="14"/>
        </w:trPr>
        <w:tc>
          <w:tcPr>
            <w:tcW w:w="8958" w:type="dxa"/>
            <w:tcMar>
              <w:top w:w="216" w:type="dxa"/>
            </w:tcMar>
          </w:tcPr>
          <w:p w14:paraId="6E7C81FD" w14:textId="1C2738D6" w:rsidR="00F61DF9" w:rsidRPr="007A7A77" w:rsidRDefault="00F61DF9" w:rsidP="00F61DF9"/>
        </w:tc>
      </w:tr>
    </w:tbl>
    <w:p w14:paraId="5D3CE596" w14:textId="6E2343A7" w:rsidR="00AD782D" w:rsidRPr="007A7A77" w:rsidRDefault="000528E2" w:rsidP="0062312F">
      <w:pPr>
        <w:pStyle w:val="Titre1"/>
      </w:pPr>
      <w:r w:rsidRPr="000528E2">
        <w:t>Langue</w:t>
      </w:r>
      <w:r w:rsidR="006B6230">
        <w:t>s</w:t>
      </w:r>
    </w:p>
    <w:p w14:paraId="474D75D6" w14:textId="1BBF1079" w:rsidR="006B6230" w:rsidRPr="00764E77" w:rsidRDefault="006B6230" w:rsidP="006B6230">
      <w:pPr>
        <w:pStyle w:val="Listepuces"/>
        <w:rPr>
          <w:rFonts w:ascii="Arial" w:hAnsi="Arial" w:cs="Arial"/>
          <w:color w:val="auto"/>
          <w:sz w:val="24"/>
          <w:szCs w:val="24"/>
        </w:rPr>
      </w:pPr>
      <w:r w:rsidRPr="00764E77">
        <w:rPr>
          <w:rFonts w:ascii="Arial" w:hAnsi="Arial" w:cs="Arial"/>
          <w:color w:val="auto"/>
          <w:sz w:val="24"/>
          <w:szCs w:val="24"/>
        </w:rPr>
        <w:t>Français</w:t>
      </w:r>
    </w:p>
    <w:p w14:paraId="0BE7A85C" w14:textId="3DE15883" w:rsidR="006B6230" w:rsidRPr="00764E77" w:rsidRDefault="006B6230" w:rsidP="006B6230">
      <w:pPr>
        <w:pStyle w:val="Listepuces"/>
        <w:rPr>
          <w:rFonts w:ascii="Arial" w:hAnsi="Arial" w:cs="Arial"/>
          <w:color w:val="auto"/>
          <w:sz w:val="24"/>
          <w:szCs w:val="24"/>
        </w:rPr>
      </w:pPr>
      <w:r w:rsidRPr="00764E77">
        <w:rPr>
          <w:rFonts w:ascii="Arial" w:hAnsi="Arial" w:cs="Arial"/>
          <w:color w:val="auto"/>
          <w:sz w:val="24"/>
          <w:szCs w:val="24"/>
        </w:rPr>
        <w:t>Anglais</w:t>
      </w:r>
    </w:p>
    <w:p w14:paraId="044095BF" w14:textId="565CF5C5" w:rsidR="00B51D1B" w:rsidRPr="000528E2" w:rsidRDefault="00B51D1B" w:rsidP="006B6230">
      <w:pPr>
        <w:rPr>
          <w:color w:val="auto"/>
          <w:sz w:val="24"/>
          <w:szCs w:val="24"/>
        </w:rPr>
      </w:pPr>
    </w:p>
    <w:sectPr w:rsidR="00B51D1B" w:rsidRPr="000528E2" w:rsidSect="007A7A77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B51A1" w14:textId="77777777" w:rsidR="005F7DD6" w:rsidRDefault="005F7DD6" w:rsidP="0068194B">
      <w:r>
        <w:separator/>
      </w:r>
    </w:p>
    <w:p w14:paraId="19174D8E" w14:textId="77777777" w:rsidR="005F7DD6" w:rsidRDefault="005F7DD6"/>
    <w:p w14:paraId="2E06FFAD" w14:textId="77777777" w:rsidR="005F7DD6" w:rsidRDefault="005F7DD6"/>
  </w:endnote>
  <w:endnote w:type="continuationSeparator" w:id="0">
    <w:p w14:paraId="480C1A7D" w14:textId="77777777" w:rsidR="005F7DD6" w:rsidRDefault="005F7DD6" w:rsidP="0068194B">
      <w:r>
        <w:continuationSeparator/>
      </w:r>
    </w:p>
    <w:p w14:paraId="13610F58" w14:textId="77777777" w:rsidR="005F7DD6" w:rsidRDefault="005F7DD6"/>
    <w:p w14:paraId="0D9665F5" w14:textId="77777777" w:rsidR="005F7DD6" w:rsidRDefault="005F7D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96FD4" w14:textId="77777777"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DE2EA9" w:rsidRPr="007D4189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9B070" w14:textId="77777777" w:rsidR="005F7DD6" w:rsidRDefault="005F7DD6" w:rsidP="0068194B">
      <w:r>
        <w:separator/>
      </w:r>
    </w:p>
    <w:p w14:paraId="60627CF2" w14:textId="77777777" w:rsidR="005F7DD6" w:rsidRDefault="005F7DD6"/>
    <w:p w14:paraId="3D603BF6" w14:textId="77777777" w:rsidR="005F7DD6" w:rsidRDefault="005F7DD6"/>
  </w:footnote>
  <w:footnote w:type="continuationSeparator" w:id="0">
    <w:p w14:paraId="1DFE55D8" w14:textId="77777777" w:rsidR="005F7DD6" w:rsidRDefault="005F7DD6" w:rsidP="0068194B">
      <w:r>
        <w:continuationSeparator/>
      </w:r>
    </w:p>
    <w:p w14:paraId="412FF5A4" w14:textId="77777777" w:rsidR="005F7DD6" w:rsidRDefault="005F7DD6"/>
    <w:p w14:paraId="67EF7AEE" w14:textId="77777777" w:rsidR="005F7DD6" w:rsidRDefault="005F7D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56AD" w14:textId="77777777" w:rsidR="00236D54" w:rsidRPr="004E01EB" w:rsidRDefault="00F476C4" w:rsidP="005A1B10">
    <w:pPr>
      <w:pStyle w:val="En-tte"/>
    </w:pPr>
    <w:r w:rsidRPr="004E01EB"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F7FE6F" wp14:editId="1AE8D20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BBC1E7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8EC4E66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0D201AD"/>
    <w:multiLevelType w:val="hybridMultilevel"/>
    <w:tmpl w:val="BEAA0DFA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C5051C"/>
    <w:multiLevelType w:val="hybridMultilevel"/>
    <w:tmpl w:val="4B149B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17E1D"/>
    <w:multiLevelType w:val="hybridMultilevel"/>
    <w:tmpl w:val="9ED036E6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3"/>
  </w:num>
  <w:num w:numId="17">
    <w:abstractNumId w:val="14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5"/>
    <w:rsid w:val="000001EF"/>
    <w:rsid w:val="00007322"/>
    <w:rsid w:val="00007728"/>
    <w:rsid w:val="00024584"/>
    <w:rsid w:val="00024730"/>
    <w:rsid w:val="000528E2"/>
    <w:rsid w:val="00055E95"/>
    <w:rsid w:val="0007021F"/>
    <w:rsid w:val="000B2BA5"/>
    <w:rsid w:val="000B42F7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7E2D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0A5"/>
    <w:rsid w:val="00366398"/>
    <w:rsid w:val="00381F07"/>
    <w:rsid w:val="003A0632"/>
    <w:rsid w:val="003A30E5"/>
    <w:rsid w:val="003A6ADF"/>
    <w:rsid w:val="003B50DE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20FF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DD6"/>
    <w:rsid w:val="0062312F"/>
    <w:rsid w:val="00625F2C"/>
    <w:rsid w:val="006618E9"/>
    <w:rsid w:val="0068194B"/>
    <w:rsid w:val="00692703"/>
    <w:rsid w:val="006A1962"/>
    <w:rsid w:val="006B5D48"/>
    <w:rsid w:val="006B6230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4E77"/>
    <w:rsid w:val="0079206B"/>
    <w:rsid w:val="00796076"/>
    <w:rsid w:val="007A7A77"/>
    <w:rsid w:val="007C0566"/>
    <w:rsid w:val="007C606B"/>
    <w:rsid w:val="007D418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0E5"/>
    <w:rsid w:val="009361BA"/>
    <w:rsid w:val="00944F78"/>
    <w:rsid w:val="009510E7"/>
    <w:rsid w:val="00952C89"/>
    <w:rsid w:val="009571D8"/>
    <w:rsid w:val="009650EA"/>
    <w:rsid w:val="00974BD4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1CD6"/>
    <w:rsid w:val="00BA615A"/>
    <w:rsid w:val="00BB4E51"/>
    <w:rsid w:val="00BD431F"/>
    <w:rsid w:val="00BE423E"/>
    <w:rsid w:val="00BF61AC"/>
    <w:rsid w:val="00C105EB"/>
    <w:rsid w:val="00C2554A"/>
    <w:rsid w:val="00C47FA6"/>
    <w:rsid w:val="00C57FC6"/>
    <w:rsid w:val="00C66A7D"/>
    <w:rsid w:val="00C779DA"/>
    <w:rsid w:val="00C814F7"/>
    <w:rsid w:val="00CA4B4D"/>
    <w:rsid w:val="00CA6771"/>
    <w:rsid w:val="00CB35C3"/>
    <w:rsid w:val="00CB644F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3B2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styleId="Mention">
    <w:name w:val="Mention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styleId="Mot-dise">
    <w:name w:val="Hashtag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Lienhypertexteactif">
    <w:name w:val="Smart Hyperlink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  <w:style w:type="paragraph" w:customStyle="1" w:styleId="Texte">
    <w:name w:val="Texte"/>
    <w:basedOn w:val="Normal"/>
    <w:next w:val="Normal"/>
    <w:uiPriority w:val="3"/>
    <w:qFormat/>
    <w:rsid w:val="000528E2"/>
    <w:pPr>
      <w:spacing w:line="288" w:lineRule="auto"/>
    </w:pPr>
    <w:rPr>
      <w:rFonts w:asciiTheme="minorHAnsi" w:hAnsiTheme="minorHAnsi" w:cstheme="minorBidi"/>
      <w:color w:val="404040" w:themeColor="text1" w:themeTint="BF"/>
      <w:sz w:val="20"/>
      <w:szCs w:val="24"/>
    </w:rPr>
  </w:style>
  <w:style w:type="paragraph" w:customStyle="1" w:styleId="mb-4">
    <w:name w:val="mb-4"/>
    <w:basedOn w:val="Normal"/>
    <w:rsid w:val="006B62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aridportfolio.netlify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d\AppData\Local\Microsoft\Office\16.0\DTS\fr-FR%7b3186F076-195D-4F05-B209-A1C9E7764B29%7d\%7b5055DE27-DDCD-4DF3-92AA-25E7C700AB4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160F5A7D814D90904938474B68FB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D1318-0AC6-4F5B-89DF-624103AE14BE}"/>
      </w:docPartPr>
      <w:docPartBody>
        <w:p w:rsidR="00000000" w:rsidRDefault="00D162AD">
          <w:pPr>
            <w:pStyle w:val="C1160F5A7D814D90904938474B68FB3F"/>
          </w:pPr>
          <w:r w:rsidRPr="007A7A77">
            <w:rPr>
              <w:lang w:bidi="fr-FR"/>
            </w:rPr>
            <w:t>Formation</w:t>
          </w:r>
        </w:p>
      </w:docPartBody>
    </w:docPart>
    <w:docPart>
      <w:docPartPr>
        <w:name w:val="C30A81338A084BA7824D1B99AAAD41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9E7D2-D3A5-434B-BD74-085A286DA556}"/>
      </w:docPartPr>
      <w:docPartBody>
        <w:p w:rsidR="00000000" w:rsidRDefault="007F0BA3" w:rsidP="007F0BA3">
          <w:pPr>
            <w:pStyle w:val="C30A81338A084BA7824D1B99AAAD41F1"/>
          </w:pPr>
          <w:r w:rsidRPr="007A7A77">
            <w:rPr>
              <w:lang w:bidi="fr-FR"/>
            </w:rPr>
            <w:t>Expérience</w:t>
          </w:r>
        </w:p>
      </w:docPartBody>
    </w:docPart>
    <w:docPart>
      <w:docPartPr>
        <w:name w:val="166DAE1B35774EAAA63E77C3DEE93F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F2E4FF-CA2B-456D-AC23-BF8ED94C5E34}"/>
      </w:docPartPr>
      <w:docPartBody>
        <w:p w:rsidR="00000000" w:rsidRDefault="007F0BA3" w:rsidP="007F0BA3">
          <w:pPr>
            <w:pStyle w:val="166DAE1B35774EAAA63E77C3DEE93FBB"/>
          </w:pPr>
          <w:r w:rsidRPr="007A7A77">
            <w:rPr>
              <w:lang w:bidi="fr-FR"/>
            </w:rPr>
            <w:t>Compétences</w:t>
          </w:r>
        </w:p>
      </w:docPartBody>
    </w:docPart>
    <w:docPart>
      <w:docPartPr>
        <w:name w:val="4CA561E1F65D496BA35AB29C606880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8E1FCF-20CC-4957-9F94-DFA54A3C636E}"/>
      </w:docPartPr>
      <w:docPartBody>
        <w:p w:rsidR="007F0BA3" w:rsidRPr="001B3172" w:rsidRDefault="007F0BA3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Marketing</w:t>
          </w:r>
        </w:p>
        <w:p w:rsidR="007F0BA3" w:rsidRPr="001B3172" w:rsidRDefault="007F0BA3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Gestion de projet</w:t>
          </w:r>
        </w:p>
        <w:p w:rsidR="007F0BA3" w:rsidRPr="001B3172" w:rsidRDefault="007F0BA3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Planification budgétaire</w:t>
          </w:r>
        </w:p>
        <w:p w:rsidR="007F0BA3" w:rsidRPr="001B3172" w:rsidRDefault="007F0BA3" w:rsidP="00D20DA9">
          <w:pPr>
            <w:pStyle w:val="Texte"/>
            <w:rPr>
              <w:noProof/>
            </w:rPr>
          </w:pPr>
          <w:r w:rsidRPr="001B3172">
            <w:rPr>
              <w:noProof/>
              <w:lang w:bidi="fr-FR"/>
            </w:rPr>
            <w:t>Réseaux sociaux</w:t>
          </w:r>
        </w:p>
        <w:p w:rsidR="00000000" w:rsidRDefault="007F0BA3" w:rsidP="007F0BA3">
          <w:pPr>
            <w:pStyle w:val="4CA561E1F65D496BA35AB29C606880C5"/>
          </w:pPr>
          <w:r w:rsidRPr="001B3172">
            <w:rPr>
              <w:noProof/>
              <w:lang w:bidi="fr-FR"/>
            </w:rPr>
            <w:t xml:space="preserve">Planification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A3"/>
    <w:rsid w:val="007F0BA3"/>
    <w:rsid w:val="00D1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9AB9995020423BA6739DF8892D97D4">
    <w:name w:val="479AB9995020423BA6739DF8892D97D4"/>
  </w:style>
  <w:style w:type="character" w:styleId="Accentuation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9687937ED4474181BA55F6202D4584E8">
    <w:name w:val="9687937ED4474181BA55F6202D4584E8"/>
  </w:style>
  <w:style w:type="paragraph" w:customStyle="1" w:styleId="237E3FD386BA40D78463D9638C3C9751">
    <w:name w:val="237E3FD386BA40D78463D9638C3C9751"/>
  </w:style>
  <w:style w:type="paragraph" w:customStyle="1" w:styleId="28AAA56CD34E45D09E41490AC10DAB9D">
    <w:name w:val="28AAA56CD34E45D09E41490AC10DAB9D"/>
  </w:style>
  <w:style w:type="paragraph" w:customStyle="1" w:styleId="63EB753A8B014FAE9855A810B0E2AD3D">
    <w:name w:val="63EB753A8B014FAE9855A810B0E2AD3D"/>
  </w:style>
  <w:style w:type="paragraph" w:customStyle="1" w:styleId="DB1080A652B64531835F65C6345DE23E">
    <w:name w:val="DB1080A652B64531835F65C6345DE23E"/>
  </w:style>
  <w:style w:type="paragraph" w:customStyle="1" w:styleId="DF0F7528C2EA45DD9EECB1EBD27AFCB6">
    <w:name w:val="DF0F7528C2EA45DD9EECB1EBD27AFCB6"/>
  </w:style>
  <w:style w:type="paragraph" w:customStyle="1" w:styleId="CC79F05025CE4A87AEFFAEA1AC5F3355">
    <w:name w:val="CC79F05025CE4A87AEFFAEA1AC5F3355"/>
  </w:style>
  <w:style w:type="paragraph" w:customStyle="1" w:styleId="899089889138421D820E796866AC4236">
    <w:name w:val="899089889138421D820E796866AC4236"/>
  </w:style>
  <w:style w:type="paragraph" w:customStyle="1" w:styleId="2B54ABADFC60449AB8DB99E7DD990DA6">
    <w:name w:val="2B54ABADFC60449AB8DB99E7DD990DA6"/>
  </w:style>
  <w:style w:type="paragraph" w:customStyle="1" w:styleId="574CD2740A7E46D5946444E262A7108C">
    <w:name w:val="574CD2740A7E46D5946444E262A7108C"/>
  </w:style>
  <w:style w:type="paragraph" w:customStyle="1" w:styleId="71EA3241666546F7B01F04658B4A6F8E">
    <w:name w:val="71EA3241666546F7B01F04658B4A6F8E"/>
  </w:style>
  <w:style w:type="paragraph" w:customStyle="1" w:styleId="526A1248AD334B918F15A2FF29BA91E7">
    <w:name w:val="526A1248AD334B918F15A2FF29BA91E7"/>
  </w:style>
  <w:style w:type="paragraph" w:customStyle="1" w:styleId="D2EA522172B5411CADDB49B85AB9C3AB">
    <w:name w:val="D2EA522172B5411CADDB49B85AB9C3AB"/>
  </w:style>
  <w:style w:type="paragraph" w:customStyle="1" w:styleId="EC144EDC02C441C8B0FF22BE7777A1B9">
    <w:name w:val="EC144EDC02C441C8B0FF22BE7777A1B9"/>
  </w:style>
  <w:style w:type="character" w:styleId="Rfrencelgr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195F3561882E4BFFA60E5E7116E848FF">
    <w:name w:val="195F3561882E4BFFA60E5E7116E848FF"/>
  </w:style>
  <w:style w:type="paragraph" w:customStyle="1" w:styleId="83350225BBAE454AAB9634755FAC14A6">
    <w:name w:val="83350225BBAE454AAB9634755FAC14A6"/>
  </w:style>
  <w:style w:type="paragraph" w:customStyle="1" w:styleId="5479B5F41333412680051E10B1459213">
    <w:name w:val="5479B5F41333412680051E10B1459213"/>
  </w:style>
  <w:style w:type="paragraph" w:customStyle="1" w:styleId="F3DB0FE73E714ED894403B4CFED3759E">
    <w:name w:val="F3DB0FE73E714ED894403B4CFED3759E"/>
  </w:style>
  <w:style w:type="paragraph" w:customStyle="1" w:styleId="D734C3162ECB4FDFBD154BC347CA29F4">
    <w:name w:val="D734C3162ECB4FDFBD154BC347CA29F4"/>
  </w:style>
  <w:style w:type="paragraph" w:customStyle="1" w:styleId="7F29FD981E2B4540AEA1F510ECE390ED">
    <w:name w:val="7F29FD981E2B4540AEA1F510ECE390ED"/>
  </w:style>
  <w:style w:type="paragraph" w:customStyle="1" w:styleId="F866296EEB044944BB3671BBF9599B00">
    <w:name w:val="F866296EEB044944BB3671BBF9599B00"/>
  </w:style>
  <w:style w:type="paragraph" w:customStyle="1" w:styleId="C1160F5A7D814D90904938474B68FB3F">
    <w:name w:val="C1160F5A7D814D90904938474B68FB3F"/>
  </w:style>
  <w:style w:type="paragraph" w:customStyle="1" w:styleId="E0D637F987DB432AAFBCB2F6BD0097C6">
    <w:name w:val="E0D637F987DB432AAFBCB2F6BD0097C6"/>
  </w:style>
  <w:style w:type="paragraph" w:customStyle="1" w:styleId="B10E57BFB6B44417AE53A2FCF98489E1">
    <w:name w:val="B10E57BFB6B44417AE53A2FCF98489E1"/>
  </w:style>
  <w:style w:type="paragraph" w:customStyle="1" w:styleId="BBC016CF62404305B503B70518EB6DC4">
    <w:name w:val="BBC016CF62404305B503B70518EB6DC4"/>
  </w:style>
  <w:style w:type="paragraph" w:customStyle="1" w:styleId="3268AE5AD7AF44F08D046ABC7FD4EC38">
    <w:name w:val="3268AE5AD7AF44F08D046ABC7FD4EC38"/>
  </w:style>
  <w:style w:type="paragraph" w:customStyle="1" w:styleId="189566E6AB37435AB28746CFE677E766">
    <w:name w:val="189566E6AB37435AB28746CFE677E766"/>
  </w:style>
  <w:style w:type="paragraph" w:customStyle="1" w:styleId="31E89AB7E80F48BCB839DEF7AA31BDC6">
    <w:name w:val="31E89AB7E80F48BCB839DEF7AA31BDC6"/>
  </w:style>
  <w:style w:type="paragraph" w:customStyle="1" w:styleId="EC5642E1360D4C7B924665A3B851D276">
    <w:name w:val="EC5642E1360D4C7B924665A3B851D276"/>
  </w:style>
  <w:style w:type="paragraph" w:customStyle="1" w:styleId="8A18BB556D8F4600976F13915EF8AD16">
    <w:name w:val="8A18BB556D8F4600976F13915EF8AD16"/>
  </w:style>
  <w:style w:type="paragraph" w:customStyle="1" w:styleId="DDB2B434D0D84F85A490487668D1D475">
    <w:name w:val="DDB2B434D0D84F85A490487668D1D475"/>
  </w:style>
  <w:style w:type="paragraph" w:customStyle="1" w:styleId="F95B172B15194F1183B5CED35206E8A9">
    <w:name w:val="F95B172B15194F1183B5CED35206E8A9"/>
  </w:style>
  <w:style w:type="paragraph" w:customStyle="1" w:styleId="09609022816540168BCFDFDC1CC34B7A">
    <w:name w:val="09609022816540168BCFDFDC1CC34B7A"/>
  </w:style>
  <w:style w:type="paragraph" w:customStyle="1" w:styleId="BFDD90AAF8A8479EADA8714BFCFE4077">
    <w:name w:val="BFDD90AAF8A8479EADA8714BFCFE4077"/>
  </w:style>
  <w:style w:type="paragraph" w:customStyle="1" w:styleId="6E02F3EA9E924879949C242C645E78A6">
    <w:name w:val="6E02F3EA9E924879949C242C645E78A6"/>
  </w:style>
  <w:style w:type="paragraph" w:customStyle="1" w:styleId="A568FC5AFB5D4CBF9DE12E9A39D164A7">
    <w:name w:val="A568FC5AFB5D4CBF9DE12E9A39D164A7"/>
  </w:style>
  <w:style w:type="paragraph" w:customStyle="1" w:styleId="66F43399B7F94BB892F0B7636833B026">
    <w:name w:val="66F43399B7F94BB892F0B7636833B026"/>
  </w:style>
  <w:style w:type="paragraph" w:customStyle="1" w:styleId="AF848095EC1540F494284690BC4A1470">
    <w:name w:val="AF848095EC1540F494284690BC4A1470"/>
  </w:style>
  <w:style w:type="paragraph" w:customStyle="1" w:styleId="BF5FF816AA534279AD13A1470B46709A">
    <w:name w:val="BF5FF816AA534279AD13A1470B46709A"/>
  </w:style>
  <w:style w:type="paragraph" w:customStyle="1" w:styleId="7D886B78C49A44A8B156FD1EDB014FB2">
    <w:name w:val="7D886B78C49A44A8B156FD1EDB014FB2"/>
  </w:style>
  <w:style w:type="paragraph" w:customStyle="1" w:styleId="7EDEB099B10D4B7BAE78D911C27B2E2A">
    <w:name w:val="7EDEB099B10D4B7BAE78D911C27B2E2A"/>
    <w:rsid w:val="007F0BA3"/>
  </w:style>
  <w:style w:type="paragraph" w:customStyle="1" w:styleId="6C54FE0017C644D98DC047D99420B052">
    <w:name w:val="6C54FE0017C644D98DC047D99420B052"/>
    <w:rsid w:val="007F0BA3"/>
  </w:style>
  <w:style w:type="paragraph" w:customStyle="1" w:styleId="C30A81338A084BA7824D1B99AAAD41F1">
    <w:name w:val="C30A81338A084BA7824D1B99AAAD41F1"/>
    <w:rsid w:val="007F0BA3"/>
  </w:style>
  <w:style w:type="paragraph" w:customStyle="1" w:styleId="AFC51193B2EA4026918A1CF68958DD46">
    <w:name w:val="AFC51193B2EA4026918A1CF68958DD46"/>
    <w:rsid w:val="007F0BA3"/>
  </w:style>
  <w:style w:type="paragraph" w:customStyle="1" w:styleId="AB492C71C8524F6BA0F3D743601C1B71">
    <w:name w:val="AB492C71C8524F6BA0F3D743601C1B71"/>
    <w:rsid w:val="007F0BA3"/>
  </w:style>
  <w:style w:type="paragraph" w:customStyle="1" w:styleId="1A537963CEFE4CE4AFA20F3EBE21EC36">
    <w:name w:val="1A537963CEFE4CE4AFA20F3EBE21EC36"/>
    <w:rsid w:val="007F0BA3"/>
  </w:style>
  <w:style w:type="paragraph" w:customStyle="1" w:styleId="Texte">
    <w:name w:val="Texte"/>
    <w:basedOn w:val="Normal"/>
    <w:next w:val="Normal"/>
    <w:uiPriority w:val="3"/>
    <w:qFormat/>
    <w:rsid w:val="007F0BA3"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fr-FR" w:eastAsia="en-US"/>
    </w:rPr>
  </w:style>
  <w:style w:type="paragraph" w:customStyle="1" w:styleId="25C8B8E933B54F7CA405D1A8A7E3D6D3">
    <w:name w:val="25C8B8E933B54F7CA405D1A8A7E3D6D3"/>
    <w:rsid w:val="007F0BA3"/>
  </w:style>
  <w:style w:type="paragraph" w:customStyle="1" w:styleId="FB702C72F8114202B3BCA7E524575561">
    <w:name w:val="FB702C72F8114202B3BCA7E524575561"/>
    <w:rsid w:val="007F0BA3"/>
  </w:style>
  <w:style w:type="paragraph" w:customStyle="1" w:styleId="38088E81968C4799BEA7F71E5B9484BD">
    <w:name w:val="38088E81968C4799BEA7F71E5B9484BD"/>
    <w:rsid w:val="007F0BA3"/>
  </w:style>
  <w:style w:type="paragraph" w:customStyle="1" w:styleId="166DAE1B35774EAAA63E77C3DEE93FBB">
    <w:name w:val="166DAE1B35774EAAA63E77C3DEE93FBB"/>
    <w:rsid w:val="007F0BA3"/>
  </w:style>
  <w:style w:type="paragraph" w:customStyle="1" w:styleId="4CA561E1F65D496BA35AB29C606880C5">
    <w:name w:val="4CA561E1F65D496BA35AB29C606880C5"/>
    <w:rsid w:val="007F0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{5055DE27-DDCD-4DF3-92AA-25E7C700AB47}tf16402488_win32.dotx</Template>
  <TotalTime>0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2021-04-01T01:49:00Z</dcterms:created>
  <dcterms:modified xsi:type="dcterms:W3CDTF">2021-04-01T02:50:00Z</dcterms:modified>
  <cp:category/>
</cp:coreProperties>
</file>