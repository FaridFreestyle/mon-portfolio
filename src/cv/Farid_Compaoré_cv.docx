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058" w:type="dxa"/>
        <w:tblInd w:w="-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8"/>
        <w:gridCol w:w="2424"/>
        <w:gridCol w:w="420"/>
        <w:gridCol w:w="4156"/>
      </w:tblGrid>
      <w:tr w:rsidR="00F316AD" w:rsidRPr="001B3172" w14:paraId="6D49F47D" w14:textId="77777777" w:rsidTr="009E5219">
        <w:trPr>
          <w:trHeight w:val="1292"/>
        </w:trPr>
        <w:tc>
          <w:tcPr>
            <w:tcW w:w="11058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C1DA7A1" w14:textId="00A94687" w:rsidR="00F316AD" w:rsidRPr="001B3172" w:rsidRDefault="009E5219" w:rsidP="00F316AD">
            <w:pPr>
              <w:pStyle w:val="Titre"/>
              <w:rPr>
                <w:noProof/>
              </w:rPr>
            </w:pPr>
            <w:r>
              <w:rPr>
                <w:noProof/>
              </w:rPr>
              <w:t>Farid Compaoré</w:t>
            </w:r>
          </w:p>
          <w:p w14:paraId="68B4706D" w14:textId="62A623F2" w:rsidR="00F316AD" w:rsidRPr="001B3172" w:rsidRDefault="009E5219" w:rsidP="00D20DA9">
            <w:pPr>
              <w:pStyle w:val="Sous-titre"/>
              <w:rPr>
                <w:noProof/>
              </w:rPr>
            </w:pPr>
            <w:r>
              <w:rPr>
                <w:noProof/>
                <w:lang w:bidi="fr-FR"/>
              </w:rPr>
              <w:t>DEC en informatique de programmation</w:t>
            </w:r>
            <w:r w:rsidR="00F316AD" w:rsidRPr="001B3172">
              <w:rPr>
                <w:noProof/>
                <w:lang w:bidi="fr-FR"/>
              </w:rPr>
              <w:t xml:space="preserve"> </w:t>
            </w:r>
          </w:p>
        </w:tc>
      </w:tr>
      <w:tr w:rsidR="005B61E3" w:rsidRPr="001B3172" w14:paraId="6D5C99B6" w14:textId="77777777" w:rsidTr="009E5219">
        <w:trPr>
          <w:trHeight w:val="735"/>
        </w:trPr>
        <w:tc>
          <w:tcPr>
            <w:tcW w:w="4058" w:type="dxa"/>
            <w:tcBorders>
              <w:top w:val="single" w:sz="24" w:space="0" w:color="BF9268" w:themeColor="accent2"/>
            </w:tcBorders>
            <w:vAlign w:val="center"/>
          </w:tcPr>
          <w:p w14:paraId="49355905" w14:textId="20201104" w:rsidR="00F316AD" w:rsidRPr="001B3172" w:rsidRDefault="009E521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47 rue courcelle</w:t>
            </w:r>
            <w:r w:rsidR="00533398">
              <w:rPr>
                <w:noProof/>
              </w:rPr>
              <w:t xml:space="preserve"> J4L1L2</w:t>
            </w:r>
          </w:p>
        </w:tc>
        <w:tc>
          <w:tcPr>
            <w:tcW w:w="2424" w:type="dxa"/>
            <w:tcBorders>
              <w:top w:val="single" w:sz="24" w:space="0" w:color="BF9268" w:themeColor="accent2"/>
            </w:tcBorders>
            <w:vAlign w:val="center"/>
          </w:tcPr>
          <w:p w14:paraId="1EA4E72A" w14:textId="56192092" w:rsidR="00F316AD" w:rsidRPr="001B3172" w:rsidRDefault="009E521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514-970-8318</w:t>
            </w:r>
          </w:p>
        </w:tc>
        <w:tc>
          <w:tcPr>
            <w:tcW w:w="4576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74501A3" w14:textId="7049532A" w:rsidR="00F316AD" w:rsidRPr="001B3172" w:rsidRDefault="009E710F" w:rsidP="009E5219">
            <w:pPr>
              <w:rPr>
                <w:noProof/>
              </w:rPr>
            </w:pPr>
            <w:r>
              <w:rPr>
                <w:noProof/>
                <w:lang w:bidi="fr-FR"/>
              </w:rPr>
              <w:t>f</w:t>
            </w:r>
            <w:r w:rsidR="009E5219">
              <w:rPr>
                <w:noProof/>
                <w:lang w:bidi="fr-FR"/>
              </w:rPr>
              <w:t>aridcompaore08@gmail.com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</w:tr>
      <w:tr w:rsidR="005B61E3" w:rsidRPr="001B3172" w14:paraId="7503C734" w14:textId="77777777" w:rsidTr="009E5219">
        <w:trPr>
          <w:trHeight w:val="210"/>
        </w:trPr>
        <w:tc>
          <w:tcPr>
            <w:tcW w:w="4058" w:type="dxa"/>
            <w:tcBorders>
              <w:bottom w:val="single" w:sz="18" w:space="0" w:color="BF9268" w:themeColor="accent2"/>
            </w:tcBorders>
          </w:tcPr>
          <w:p w14:paraId="1481D09C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532C9CF4" w14:textId="77777777" w:rsidR="00CD50FD" w:rsidRPr="001B3172" w:rsidRDefault="00006450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460613821"/>
                <w:placeholder>
                  <w:docPart w:val="A879406F8C334116B222406D473E8DF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OBJECTIF</w:t>
                </w:r>
              </w:sdtContent>
            </w:sdt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718E23E4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6A169B38" w14:textId="77777777" w:rsidTr="009E5219">
        <w:trPr>
          <w:trHeight w:val="210"/>
        </w:trPr>
        <w:tc>
          <w:tcPr>
            <w:tcW w:w="4058" w:type="dxa"/>
            <w:tcBorders>
              <w:top w:val="single" w:sz="18" w:space="0" w:color="BF9268" w:themeColor="accent2"/>
            </w:tcBorders>
          </w:tcPr>
          <w:p w14:paraId="2CFE0CF4" w14:textId="37215162" w:rsidR="00CD50FD" w:rsidRPr="001B3172" w:rsidRDefault="009E5219" w:rsidP="00CD50FD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2943B83F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  <w:tcBorders>
              <w:top w:val="single" w:sz="18" w:space="0" w:color="BF9268" w:themeColor="accent2"/>
            </w:tcBorders>
          </w:tcPr>
          <w:p w14:paraId="260006EE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3F04FE02" w14:textId="77777777" w:rsidTr="00705B44">
        <w:trPr>
          <w:trHeight w:val="957"/>
        </w:trPr>
        <w:tc>
          <w:tcPr>
            <w:tcW w:w="11058" w:type="dxa"/>
            <w:gridSpan w:val="4"/>
            <w:vAlign w:val="center"/>
          </w:tcPr>
          <w:p w14:paraId="004DAD7B" w14:textId="3D414537" w:rsidR="00705B44" w:rsidRPr="00705B44" w:rsidRDefault="00705B44" w:rsidP="00705B44"/>
        </w:tc>
      </w:tr>
      <w:tr w:rsidR="005B61E3" w:rsidRPr="001B3172" w14:paraId="16C23D34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  <w:vAlign w:val="center"/>
          </w:tcPr>
          <w:p w14:paraId="3D9160A7" w14:textId="77777777" w:rsidR="00CD50FD" w:rsidRPr="001B3172" w:rsidRDefault="00006450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-1907296240"/>
                <w:placeholder>
                  <w:docPart w:val="CEDEBEA919134E5EBDF98DA5CDCAFD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ÉDUCATION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908075200"/>
                <w:placeholder>
                  <w:docPart w:val="564002477CC146D2935672CE9DBCF6B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istinguer"/>
                </w:rPr>
              </w:sdtEnd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0D35CB4D" w14:textId="77777777" w:rsidR="00CD50FD" w:rsidRPr="001B3172" w:rsidRDefault="00006450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748876717"/>
                <w:placeholder>
                  <w:docPart w:val="6B00151A3C9D49B6BFF871BE565CA79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EXPÉRIENCE</w:t>
                </w:r>
              </w:sdtContent>
            </w:sdt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63C4FA46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79B28B2E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  <w:vAlign w:val="center"/>
          </w:tcPr>
          <w:p w14:paraId="34B2AB57" w14:textId="77777777" w:rsidR="00CD50FD" w:rsidRPr="001B3172" w:rsidRDefault="00CD50FD" w:rsidP="0040233B">
            <w:pPr>
              <w:pStyle w:val="Titre2"/>
              <w:rPr>
                <w:noProof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4563EBF7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256047E3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63A13998" w14:textId="77777777" w:rsidTr="009E5219">
        <w:trPr>
          <w:trHeight w:val="3600"/>
        </w:trPr>
        <w:tc>
          <w:tcPr>
            <w:tcW w:w="4058" w:type="dxa"/>
            <w:shd w:val="clear" w:color="auto" w:fill="F2F2F2" w:themeFill="background1" w:themeFillShade="F2"/>
          </w:tcPr>
          <w:p w14:paraId="51925AFF" w14:textId="77777777" w:rsidR="0040233B" w:rsidRPr="001B3172" w:rsidRDefault="0040233B" w:rsidP="0040233B">
            <w:pPr>
              <w:pStyle w:val="Texte"/>
              <w:rPr>
                <w:noProof/>
              </w:rPr>
            </w:pPr>
          </w:p>
          <w:p w14:paraId="2351DDF9" w14:textId="77777777" w:rsidR="007F080D" w:rsidRDefault="007F080D" w:rsidP="007F080D">
            <w:r w:rsidRPr="007F080D">
              <w:t>École secondaire Saint-Germain. Saint-Laurent Montréal,2012-2013.</w:t>
            </w:r>
          </w:p>
          <w:p w14:paraId="20E6E3EC" w14:textId="77777777" w:rsidR="007F080D" w:rsidRDefault="007F080D" w:rsidP="007F080D"/>
          <w:p w14:paraId="37869D1E" w14:textId="164AEB13" w:rsidR="007F080D" w:rsidRDefault="007F080D" w:rsidP="007F080D">
            <w:r w:rsidRPr="007F080D">
              <w:t>École secondaire</w:t>
            </w:r>
            <w:r>
              <w:t xml:space="preserve"> Émile Legault</w:t>
            </w:r>
            <w:r w:rsidR="00132300">
              <w:t>,</w:t>
            </w:r>
            <w:r w:rsidRPr="007F080D">
              <w:t xml:space="preserve"> </w:t>
            </w:r>
          </w:p>
          <w:p w14:paraId="2F43D5D2" w14:textId="77777777" w:rsidR="007F080D" w:rsidRDefault="007F080D" w:rsidP="007F080D">
            <w:r w:rsidRPr="007F080D">
              <w:t>Saint-Laurent Montréal,201</w:t>
            </w:r>
            <w:r>
              <w:t>4</w:t>
            </w:r>
            <w:r w:rsidRPr="007F080D">
              <w:t>-201</w:t>
            </w:r>
            <w:r>
              <w:t>7.</w:t>
            </w:r>
          </w:p>
          <w:p w14:paraId="26C16E5B" w14:textId="450113DB" w:rsidR="007F080D" w:rsidRDefault="007F080D" w:rsidP="007F080D"/>
          <w:p w14:paraId="55639B8A" w14:textId="4A9EB81F" w:rsidR="00132300" w:rsidRDefault="00132300" w:rsidP="007F080D">
            <w:r>
              <w:t xml:space="preserve">Collège de </w:t>
            </w:r>
            <w:r>
              <w:t>Ahuntsic</w:t>
            </w:r>
            <w:r>
              <w:t xml:space="preserve">, </w:t>
            </w:r>
            <w:r>
              <w:t>Cartierville</w:t>
            </w:r>
            <w:r w:rsidRPr="007F080D">
              <w:t xml:space="preserve"> Montréal,201</w:t>
            </w:r>
            <w:r>
              <w:t>7</w:t>
            </w:r>
            <w:r w:rsidRPr="007F080D">
              <w:t>-20</w:t>
            </w:r>
            <w:r>
              <w:t>18</w:t>
            </w:r>
          </w:p>
          <w:p w14:paraId="683DFF79" w14:textId="77777777" w:rsidR="00132300" w:rsidRDefault="00132300" w:rsidP="007F080D"/>
          <w:p w14:paraId="6C8CA991" w14:textId="6DBEE056" w:rsidR="007F080D" w:rsidRPr="007F080D" w:rsidRDefault="007F080D" w:rsidP="007F080D">
            <w:r>
              <w:t xml:space="preserve">Collège de </w:t>
            </w:r>
            <w:r w:rsidR="00132300">
              <w:t>R</w:t>
            </w:r>
            <w:r>
              <w:t>osemont</w:t>
            </w:r>
            <w:r w:rsidR="00132300">
              <w:t>, Rosemont</w:t>
            </w:r>
            <w:r w:rsidRPr="007F080D">
              <w:t xml:space="preserve"> Montréal,201</w:t>
            </w:r>
            <w:r w:rsidR="00132300">
              <w:t>8</w:t>
            </w:r>
            <w:r w:rsidRPr="007F080D">
              <w:t>-20</w:t>
            </w:r>
            <w:r w:rsidR="00132300">
              <w:t>21</w:t>
            </w:r>
          </w:p>
        </w:tc>
        <w:tc>
          <w:tcPr>
            <w:tcW w:w="7000" w:type="dxa"/>
            <w:gridSpan w:val="3"/>
            <w:vAlign w:val="center"/>
          </w:tcPr>
          <w:p w14:paraId="39D772C5" w14:textId="77777777" w:rsidR="00640DBE" w:rsidRDefault="001358B1" w:rsidP="00640DBE">
            <w:pPr>
              <w:rPr>
                <w:lang w:bidi="fr-FR"/>
              </w:rPr>
            </w:pPr>
            <w:r>
              <w:rPr>
                <w:lang w:bidi="fr-FR"/>
              </w:rPr>
              <w:t>(</w:t>
            </w:r>
            <w:r w:rsidR="00132300">
              <w:rPr>
                <w:lang w:bidi="fr-FR"/>
              </w:rPr>
              <w:t>2016</w:t>
            </w:r>
            <w:r>
              <w:rPr>
                <w:lang w:bidi="fr-FR"/>
              </w:rPr>
              <w:t>)</w:t>
            </w:r>
          </w:p>
          <w:p w14:paraId="65209CA6" w14:textId="7DEE4B9B" w:rsidR="001358B1" w:rsidRDefault="00132300" w:rsidP="00640DBE">
            <w:pPr>
              <w:rPr>
                <w:lang w:bidi="fr-FR"/>
              </w:rPr>
            </w:pPr>
            <w:r>
              <w:t>Commis d</w:t>
            </w:r>
            <w:r w:rsidRPr="00132300">
              <w:t xml:space="preserve">’entrepôt </w:t>
            </w:r>
            <w:r>
              <w:t>chez</w:t>
            </w:r>
            <w:r w:rsidRPr="00132300">
              <w:t xml:space="preserve"> </w:t>
            </w:r>
            <w:r>
              <w:t>P</w:t>
            </w:r>
            <w:r w:rsidRPr="00132300">
              <w:t xml:space="preserve">remière </w:t>
            </w:r>
            <w:r>
              <w:t>M</w:t>
            </w:r>
            <w:r w:rsidRPr="00132300">
              <w:t>oisso</w:t>
            </w:r>
            <w:r>
              <w:t>n.</w:t>
            </w:r>
          </w:p>
          <w:p w14:paraId="37F65EA9" w14:textId="77777777" w:rsidR="001358B1" w:rsidRDefault="001358B1" w:rsidP="001358B1">
            <w:pPr>
              <w:jc w:val="both"/>
            </w:pPr>
          </w:p>
          <w:p w14:paraId="6131E32B" w14:textId="7E99617C" w:rsidR="001358B1" w:rsidRDefault="001358B1" w:rsidP="001358B1">
            <w:pPr>
              <w:jc w:val="both"/>
            </w:pPr>
            <w:r>
              <w:t>(2017)</w:t>
            </w:r>
          </w:p>
          <w:p w14:paraId="2F2669E4" w14:textId="424333B4" w:rsidR="001358B1" w:rsidRDefault="001358B1" w:rsidP="001358B1">
            <w:pPr>
              <w:jc w:val="both"/>
            </w:pPr>
            <w:r w:rsidRPr="001358B1">
              <w:t>Plongeur au restaurent L’</w:t>
            </w:r>
            <w:r w:rsidRPr="001358B1">
              <w:t>académie</w:t>
            </w:r>
            <w:r>
              <w:t>.</w:t>
            </w:r>
            <w:r w:rsidRPr="001358B1">
              <w:t xml:space="preserve"> </w:t>
            </w:r>
          </w:p>
          <w:p w14:paraId="2723488C" w14:textId="77777777" w:rsidR="00F631E4" w:rsidRDefault="00F631E4" w:rsidP="001358B1">
            <w:pPr>
              <w:jc w:val="both"/>
            </w:pPr>
          </w:p>
          <w:p w14:paraId="6E2F4C8B" w14:textId="7A4F5600" w:rsidR="00F631E4" w:rsidRDefault="00F631E4" w:rsidP="001358B1">
            <w:pPr>
              <w:jc w:val="both"/>
            </w:pPr>
            <w:r>
              <w:t>(2018)</w:t>
            </w:r>
          </w:p>
          <w:p w14:paraId="42FD4C4B" w14:textId="37888697" w:rsidR="00F631E4" w:rsidRDefault="00F631E4" w:rsidP="001358B1">
            <w:pPr>
              <w:jc w:val="both"/>
            </w:pPr>
            <w:r>
              <w:t>Pr</w:t>
            </w:r>
            <w:r w:rsidRPr="00793689">
              <w:t>é</w:t>
            </w:r>
            <w:r>
              <w:t>pos</w:t>
            </w:r>
            <w:r w:rsidRPr="00793689">
              <w:t>é</w:t>
            </w:r>
            <w:r>
              <w:t xml:space="preserve"> au m</w:t>
            </w:r>
            <w:r w:rsidRPr="00793689">
              <w:t>é</w:t>
            </w:r>
            <w:r>
              <w:t>nage dans un hôpital v</w:t>
            </w:r>
            <w:r w:rsidRPr="00793689">
              <w:t>é</w:t>
            </w:r>
            <w:r>
              <w:t>térinaire</w:t>
            </w:r>
            <w:r>
              <w:t>.</w:t>
            </w:r>
          </w:p>
          <w:p w14:paraId="0BA01A03" w14:textId="77777777" w:rsidR="00F631E4" w:rsidRDefault="00F631E4" w:rsidP="001358B1">
            <w:pPr>
              <w:jc w:val="both"/>
            </w:pPr>
          </w:p>
          <w:p w14:paraId="79B16490" w14:textId="27FD3289" w:rsidR="00F631E4" w:rsidRDefault="00F631E4" w:rsidP="00F631E4">
            <w:r>
              <w:t>(2019)</w:t>
            </w:r>
          </w:p>
          <w:p w14:paraId="7E2C6C06" w14:textId="7B72BC66" w:rsidR="00E4502C" w:rsidRDefault="00F631E4" w:rsidP="00F631E4">
            <w:r w:rsidRPr="00F631E4">
              <w:t xml:space="preserve">Commis d’entrepôt </w:t>
            </w:r>
            <w:r w:rsidR="00A32EAD">
              <w:t>chez</w:t>
            </w:r>
            <w:r w:rsidRPr="00F631E4">
              <w:t xml:space="preserve"> BMR</w:t>
            </w:r>
            <w:r>
              <w:t>.</w:t>
            </w:r>
          </w:p>
          <w:p w14:paraId="7BB297A7" w14:textId="77777777" w:rsidR="00B60974" w:rsidRDefault="00B60974" w:rsidP="00F631E4"/>
          <w:p w14:paraId="51785495" w14:textId="093923BC" w:rsidR="00E4502C" w:rsidRDefault="00E4502C" w:rsidP="00F631E4">
            <w:r>
              <w:t>(2020)</w:t>
            </w:r>
          </w:p>
          <w:p w14:paraId="5249331D" w14:textId="3F9DAE84" w:rsidR="00132300" w:rsidRDefault="00E4502C" w:rsidP="00132300">
            <w:pPr>
              <w:jc w:val="both"/>
            </w:pPr>
            <w:r>
              <w:t>Agent de sécurité avec les commissionnaires du Québec.</w:t>
            </w:r>
          </w:p>
          <w:p w14:paraId="1F3CDC84" w14:textId="5F669615" w:rsidR="00E4502C" w:rsidRPr="00132300" w:rsidRDefault="00E4502C" w:rsidP="00132300">
            <w:pPr>
              <w:jc w:val="both"/>
            </w:pPr>
            <w:r>
              <w:t xml:space="preserve">Agent de sécurité pour santé </w:t>
            </w:r>
            <w:r w:rsidR="005B61E3">
              <w:t>C</w:t>
            </w:r>
            <w:r w:rsidRPr="005B61E3">
              <w:t>anada</w:t>
            </w:r>
            <w:r>
              <w:t xml:space="preserve">. </w:t>
            </w:r>
          </w:p>
          <w:p w14:paraId="4DB63F24" w14:textId="45A97E34" w:rsidR="00132300" w:rsidRPr="001B3172" w:rsidRDefault="00132300" w:rsidP="00132300">
            <w:pPr>
              <w:jc w:val="both"/>
            </w:pPr>
          </w:p>
        </w:tc>
      </w:tr>
      <w:tr w:rsidR="005B61E3" w:rsidRPr="001B3172" w14:paraId="34F06528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  <w:vAlign w:val="center"/>
          </w:tcPr>
          <w:p w14:paraId="3B2B5D2D" w14:textId="77777777" w:rsidR="00CD50FD" w:rsidRPr="001B3172" w:rsidRDefault="00006450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1066377136"/>
                <w:placeholder>
                  <w:docPart w:val="CE3345DC526A4A4681BBE118172D9E4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B3172">
                  <w:rPr>
                    <w:noProof/>
                    <w:lang w:bidi="fr-FR"/>
                  </w:rPr>
                  <w:t>COMPÉTENCES-CLÉS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1622227774"/>
                <w:placeholder>
                  <w:docPart w:val="5BA9C5CE30EF46A6A9A7D3D5C58CFA5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istinguer"/>
                </w:rPr>
              </w:sdtEnd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09A262D7" w14:textId="24E57BF9" w:rsidR="00CD50FD" w:rsidRPr="001B3172" w:rsidRDefault="00B60974" w:rsidP="00D20DA9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35B67D44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5D5E0954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  <w:vAlign w:val="center"/>
          </w:tcPr>
          <w:p w14:paraId="05658601" w14:textId="77777777" w:rsidR="00CD50FD" w:rsidRPr="001B3172" w:rsidRDefault="00CD50FD" w:rsidP="00CD50FD">
            <w:pPr>
              <w:pStyle w:val="Titre2"/>
              <w:rPr>
                <w:noProof/>
                <w:spacing w:val="32"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22D27901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7F78EE61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74CD2429" w14:textId="77777777" w:rsidTr="00705B44">
        <w:trPr>
          <w:trHeight w:val="2185"/>
        </w:trPr>
        <w:tc>
          <w:tcPr>
            <w:tcW w:w="4058" w:type="dxa"/>
            <w:shd w:val="clear" w:color="auto" w:fill="F2F2F2" w:themeFill="background1" w:themeFillShade="F2"/>
            <w:vAlign w:val="center"/>
          </w:tcPr>
          <w:p w14:paraId="6424988B" w14:textId="77777777" w:rsidR="00B60974" w:rsidRPr="00B60974" w:rsidRDefault="00B60974" w:rsidP="00B60974">
            <w:r>
              <w:t>Html/CSS</w:t>
            </w:r>
          </w:p>
          <w:p w14:paraId="6A3A93A0" w14:textId="456643C4" w:rsidR="00B60974" w:rsidRDefault="00B60974" w:rsidP="00B60974">
            <w:r>
              <w:t>Java script</w:t>
            </w:r>
          </w:p>
          <w:p w14:paraId="7F428E2A" w14:textId="49AD1CD4" w:rsidR="001525D6" w:rsidRDefault="001525D6" w:rsidP="00B60974">
            <w:r>
              <w:t>Python</w:t>
            </w:r>
          </w:p>
          <w:p w14:paraId="2F838F01" w14:textId="7AAD6F10" w:rsidR="00B60974" w:rsidRDefault="00B60974" w:rsidP="00B60974">
            <w:r>
              <w:t>Java</w:t>
            </w:r>
          </w:p>
          <w:p w14:paraId="6A8AA861" w14:textId="3E19A527" w:rsidR="00B60974" w:rsidRDefault="00B60974" w:rsidP="00B60974">
            <w:r>
              <w:t>Java EE</w:t>
            </w:r>
          </w:p>
          <w:p w14:paraId="1B4DDB1A" w14:textId="78E1AD0B" w:rsidR="00B60974" w:rsidRDefault="00B60974" w:rsidP="00B60974">
            <w:r>
              <w:t>C#</w:t>
            </w:r>
          </w:p>
          <w:p w14:paraId="7C7BE9DB" w14:textId="38C75FAF" w:rsidR="00B60974" w:rsidRDefault="00B60974" w:rsidP="00B60974">
            <w:r>
              <w:t>.Net (Framework)</w:t>
            </w:r>
          </w:p>
          <w:p w14:paraId="50EBB771" w14:textId="77777777" w:rsidR="00B60974" w:rsidRDefault="00B60974" w:rsidP="00B60974"/>
          <w:p w14:paraId="0DFA86D2" w14:textId="77777777" w:rsidR="00B60974" w:rsidRDefault="00B60974" w:rsidP="00B60974"/>
          <w:p w14:paraId="30F3C1FB" w14:textId="77777777" w:rsidR="00CD50FD" w:rsidRPr="001B3172" w:rsidRDefault="00CD50FD" w:rsidP="00B60974">
            <w:pPr>
              <w:rPr>
                <w:noProof/>
              </w:rPr>
            </w:pPr>
          </w:p>
        </w:tc>
        <w:tc>
          <w:tcPr>
            <w:tcW w:w="7000" w:type="dxa"/>
            <w:gridSpan w:val="3"/>
            <w:vAlign w:val="center"/>
          </w:tcPr>
          <w:p w14:paraId="6E1D6D57" w14:textId="77777777" w:rsidR="00CD50FD" w:rsidRDefault="009E710F" w:rsidP="00B60974">
            <w:pPr>
              <w:pStyle w:val="Texte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F</w:t>
            </w:r>
            <w:r w:rsidR="00B60974">
              <w:rPr>
                <w:noProof/>
                <w:sz w:val="24"/>
              </w:rPr>
              <w:t>ormation en in</w:t>
            </w:r>
            <w:r w:rsidR="001525D6">
              <w:rPr>
                <w:noProof/>
                <w:sz w:val="24"/>
              </w:rPr>
              <w:t>formatique de gestion au Collège de Rosemont.</w:t>
            </w:r>
          </w:p>
          <w:p w14:paraId="4E895DC6" w14:textId="77777777" w:rsidR="009E710F" w:rsidRDefault="009E710F" w:rsidP="009E710F">
            <w:r>
              <w:t>Formation d’agent de sécurité chez Garda World.</w:t>
            </w:r>
          </w:p>
          <w:p w14:paraId="44365E51" w14:textId="7045EF14" w:rsidR="009E710F" w:rsidRPr="009E710F" w:rsidRDefault="00705B44" w:rsidP="009E710F">
            <w:r w:rsidRPr="00705B44">
              <w:t>Formation de secourisme en milieu de travail</w:t>
            </w:r>
            <w:r>
              <w:t>.</w:t>
            </w:r>
          </w:p>
        </w:tc>
      </w:tr>
      <w:tr w:rsidR="005B61E3" w:rsidRPr="001B3172" w14:paraId="1B98414C" w14:textId="77777777" w:rsidTr="009E5219">
        <w:trPr>
          <w:trHeight w:val="220"/>
        </w:trPr>
        <w:tc>
          <w:tcPr>
            <w:tcW w:w="4058" w:type="dxa"/>
            <w:vMerge w:val="restart"/>
            <w:shd w:val="clear" w:color="auto" w:fill="F2F2F2" w:themeFill="background1" w:themeFillShade="F2"/>
          </w:tcPr>
          <w:p w14:paraId="7CF137D2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 w:val="restart"/>
            <w:shd w:val="clear" w:color="auto" w:fill="303848" w:themeFill="accent1"/>
            <w:vAlign w:val="center"/>
          </w:tcPr>
          <w:p w14:paraId="4CF7681A" w14:textId="137CC87B" w:rsidR="00CD50FD" w:rsidRPr="001B3172" w:rsidRDefault="001525D6" w:rsidP="00D20DA9">
            <w:pPr>
              <w:pStyle w:val="Titre1"/>
              <w:rPr>
                <w:noProof/>
              </w:rPr>
            </w:pPr>
            <w:r w:rsidRPr="001525D6">
              <w:rPr>
                <w:noProof/>
              </w:rPr>
              <w:t>Portfolio</w:t>
            </w:r>
          </w:p>
        </w:tc>
        <w:tc>
          <w:tcPr>
            <w:tcW w:w="4156" w:type="dxa"/>
            <w:tcBorders>
              <w:bottom w:val="single" w:sz="18" w:space="0" w:color="BF9268" w:themeColor="accent2"/>
            </w:tcBorders>
          </w:tcPr>
          <w:p w14:paraId="4A618E2D" w14:textId="77777777" w:rsidR="00CD50FD" w:rsidRPr="001B3172" w:rsidRDefault="00CD50FD">
            <w:pPr>
              <w:rPr>
                <w:noProof/>
              </w:rPr>
            </w:pPr>
          </w:p>
        </w:tc>
      </w:tr>
      <w:tr w:rsidR="005B61E3" w:rsidRPr="001B3172" w14:paraId="5A5DDAFA" w14:textId="77777777" w:rsidTr="009E5219">
        <w:trPr>
          <w:trHeight w:val="220"/>
        </w:trPr>
        <w:tc>
          <w:tcPr>
            <w:tcW w:w="4058" w:type="dxa"/>
            <w:vMerge/>
            <w:shd w:val="clear" w:color="auto" w:fill="F2F2F2" w:themeFill="background1" w:themeFillShade="F2"/>
          </w:tcPr>
          <w:p w14:paraId="3B0DB822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2844" w:type="dxa"/>
            <w:gridSpan w:val="2"/>
            <w:vMerge/>
            <w:shd w:val="clear" w:color="auto" w:fill="303848" w:themeFill="accent1"/>
            <w:vAlign w:val="center"/>
          </w:tcPr>
          <w:p w14:paraId="185DBAAF" w14:textId="77777777" w:rsidR="00CD50FD" w:rsidRPr="001B3172" w:rsidRDefault="00CD50FD" w:rsidP="00CD50FD">
            <w:pPr>
              <w:pStyle w:val="Titre1"/>
              <w:rPr>
                <w:noProof/>
              </w:rPr>
            </w:pPr>
          </w:p>
        </w:tc>
        <w:tc>
          <w:tcPr>
            <w:tcW w:w="4156" w:type="dxa"/>
          </w:tcPr>
          <w:p w14:paraId="5ECF863E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0ADA0F59" w14:textId="77777777" w:rsidTr="009B05F0">
        <w:trPr>
          <w:trHeight w:val="1602"/>
        </w:trPr>
        <w:tc>
          <w:tcPr>
            <w:tcW w:w="4058" w:type="dxa"/>
            <w:shd w:val="clear" w:color="auto" w:fill="F2F2F2" w:themeFill="background1" w:themeFillShade="F2"/>
          </w:tcPr>
          <w:p w14:paraId="5DA69C95" w14:textId="77777777" w:rsidR="00CD50FD" w:rsidRPr="001B3172" w:rsidRDefault="00CD50FD">
            <w:pPr>
              <w:rPr>
                <w:noProof/>
              </w:rPr>
            </w:pPr>
          </w:p>
        </w:tc>
        <w:tc>
          <w:tcPr>
            <w:tcW w:w="7000" w:type="dxa"/>
            <w:gridSpan w:val="3"/>
            <w:vAlign w:val="center"/>
          </w:tcPr>
          <w:p w14:paraId="204A06BD" w14:textId="6CF71FED" w:rsidR="00D20DA9" w:rsidRPr="001525D6" w:rsidRDefault="00D20DA9" w:rsidP="001525D6">
            <w:pPr>
              <w:pStyle w:val="Texte"/>
              <w:rPr>
                <w:noProof/>
                <w:sz w:val="24"/>
              </w:rPr>
            </w:pPr>
          </w:p>
          <w:p w14:paraId="52F1370F" w14:textId="77777777" w:rsidR="00CD50FD" w:rsidRPr="001B3172" w:rsidRDefault="00CD50FD" w:rsidP="00CD50FD">
            <w:pPr>
              <w:pStyle w:val="Texte"/>
              <w:rPr>
                <w:noProof/>
              </w:rPr>
            </w:pPr>
          </w:p>
        </w:tc>
      </w:tr>
    </w:tbl>
    <w:p w14:paraId="0C5EC8E4" w14:textId="77777777" w:rsidR="00C55D85" w:rsidRPr="001B3172" w:rsidRDefault="00C55D85">
      <w:pPr>
        <w:rPr>
          <w:noProof/>
        </w:rPr>
      </w:pPr>
    </w:p>
    <w:sectPr w:rsidR="00C55D85" w:rsidRPr="001B3172" w:rsidSect="003E3062">
      <w:headerReference w:type="default" r:id="rId11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E695D" w14:textId="77777777" w:rsidR="00006450" w:rsidRDefault="00006450" w:rsidP="00F316AD">
      <w:r>
        <w:separator/>
      </w:r>
    </w:p>
  </w:endnote>
  <w:endnote w:type="continuationSeparator" w:id="0">
    <w:p w14:paraId="54EF9CF4" w14:textId="77777777" w:rsidR="00006450" w:rsidRDefault="0000645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FB96B" w14:textId="77777777" w:rsidR="00006450" w:rsidRDefault="00006450" w:rsidP="00F316AD">
      <w:r>
        <w:separator/>
      </w:r>
    </w:p>
  </w:footnote>
  <w:footnote w:type="continuationSeparator" w:id="0">
    <w:p w14:paraId="5E478137" w14:textId="77777777" w:rsidR="00006450" w:rsidRDefault="0000645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26456" w14:textId="77777777" w:rsidR="00F316AD" w:rsidRPr="001700F2" w:rsidRDefault="00F316AD">
    <w:pPr>
      <w:pStyle w:val="En-tte"/>
    </w:pPr>
    <w:r w:rsidRPr="001700F2"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C00C3F" wp14:editId="46A2AB4C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ABDA17" id="Rectangle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65D70"/>
    <w:multiLevelType w:val="hybridMultilevel"/>
    <w:tmpl w:val="0D584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19"/>
    <w:rsid w:val="00006450"/>
    <w:rsid w:val="00021B2C"/>
    <w:rsid w:val="00132300"/>
    <w:rsid w:val="001358B1"/>
    <w:rsid w:val="001525D6"/>
    <w:rsid w:val="001700F2"/>
    <w:rsid w:val="001871FF"/>
    <w:rsid w:val="001B3172"/>
    <w:rsid w:val="001F4150"/>
    <w:rsid w:val="0029715D"/>
    <w:rsid w:val="003D2CEC"/>
    <w:rsid w:val="003E3062"/>
    <w:rsid w:val="0040233B"/>
    <w:rsid w:val="004D0355"/>
    <w:rsid w:val="004E6224"/>
    <w:rsid w:val="00533398"/>
    <w:rsid w:val="005B61E3"/>
    <w:rsid w:val="005D2581"/>
    <w:rsid w:val="00617740"/>
    <w:rsid w:val="00640DBE"/>
    <w:rsid w:val="006504B0"/>
    <w:rsid w:val="006C60E6"/>
    <w:rsid w:val="00705B44"/>
    <w:rsid w:val="007F080D"/>
    <w:rsid w:val="0089710E"/>
    <w:rsid w:val="009B05F0"/>
    <w:rsid w:val="009E5219"/>
    <w:rsid w:val="009E710F"/>
    <w:rsid w:val="00A32EAD"/>
    <w:rsid w:val="00A74E15"/>
    <w:rsid w:val="00B60974"/>
    <w:rsid w:val="00C55D85"/>
    <w:rsid w:val="00CD50FD"/>
    <w:rsid w:val="00D20DA9"/>
    <w:rsid w:val="00D26A79"/>
    <w:rsid w:val="00D93C1A"/>
    <w:rsid w:val="00DD5C35"/>
    <w:rsid w:val="00E2010F"/>
    <w:rsid w:val="00E4502C"/>
    <w:rsid w:val="00EA03EF"/>
    <w:rsid w:val="00F316AD"/>
    <w:rsid w:val="00F6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E02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0DA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0DA9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D20DA9"/>
    <w:rPr>
      <w:rFonts w:cs="Times New Roman (Body CS)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D20DA9"/>
    <w:rPr>
      <w:color w:val="808080"/>
    </w:rPr>
  </w:style>
  <w:style w:type="character" w:customStyle="1" w:styleId="Distinguer">
    <w:name w:val="Distinguer"/>
    <w:basedOn w:val="Policepardfaut"/>
    <w:uiPriority w:val="1"/>
    <w:qFormat/>
    <w:rsid w:val="00D26A79"/>
    <w:rPr>
      <w:color w:val="BF9268" w:themeColor="accent2"/>
    </w:rPr>
  </w:style>
  <w:style w:type="paragraph" w:styleId="Paragraphedeliste">
    <w:name w:val="List Paragraph"/>
    <w:basedOn w:val="Normal"/>
    <w:uiPriority w:val="34"/>
    <w:unhideWhenUsed/>
    <w:qFormat/>
    <w:rsid w:val="00132300"/>
    <w:pPr>
      <w:spacing w:after="60" w:line="259" w:lineRule="auto"/>
      <w:ind w:left="720"/>
      <w:contextualSpacing/>
      <w:jc w:val="center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d\AppData\Roaming\Microsoft\Templates\CV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79406F8C334116B222406D473E8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9C36A-9A76-4EC4-A889-7A689137A411}"/>
      </w:docPartPr>
      <w:docPartBody>
        <w:p w:rsidR="004A13DF" w:rsidRDefault="00247D55">
          <w:pPr>
            <w:pStyle w:val="A879406F8C334116B222406D473E8DF2"/>
          </w:pPr>
          <w:r w:rsidRPr="001B3172">
            <w:rPr>
              <w:noProof/>
              <w:lang w:bidi="fr-FR"/>
            </w:rPr>
            <w:t>OBJECTIF</w:t>
          </w:r>
        </w:p>
      </w:docPartBody>
    </w:docPart>
    <w:docPart>
      <w:docPartPr>
        <w:name w:val="CEDEBEA919134E5EBDF98DA5CDCAFD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1D1C3B-3595-41DF-B85B-C053067A9EBC}"/>
      </w:docPartPr>
      <w:docPartBody>
        <w:p w:rsidR="004A13DF" w:rsidRDefault="00247D55">
          <w:pPr>
            <w:pStyle w:val="CEDEBEA919134E5EBDF98DA5CDCAFDF7"/>
          </w:pPr>
          <w:r w:rsidRPr="001B3172">
            <w:rPr>
              <w:noProof/>
              <w:lang w:bidi="fr-FR"/>
            </w:rPr>
            <w:t>ÉDUCATION</w:t>
          </w:r>
        </w:p>
      </w:docPartBody>
    </w:docPart>
    <w:docPart>
      <w:docPartPr>
        <w:name w:val="564002477CC146D2935672CE9DBCF6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6DAFB-E46F-4102-84AF-8D6CA06D0592}"/>
      </w:docPartPr>
      <w:docPartBody>
        <w:p w:rsidR="004A13DF" w:rsidRDefault="00247D55">
          <w:pPr>
            <w:pStyle w:val="564002477CC146D2935672CE9DBCF6BD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6B00151A3C9D49B6BFF871BE565CA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A4AECE-9CEF-4A74-B42C-04D0C3E69A52}"/>
      </w:docPartPr>
      <w:docPartBody>
        <w:p w:rsidR="004A13DF" w:rsidRDefault="00247D55">
          <w:pPr>
            <w:pStyle w:val="6B00151A3C9D49B6BFF871BE565CA795"/>
          </w:pPr>
          <w:r w:rsidRPr="001B3172">
            <w:rPr>
              <w:noProof/>
              <w:lang w:bidi="fr-FR"/>
            </w:rPr>
            <w:t>EXPÉRIENCE</w:t>
          </w:r>
        </w:p>
      </w:docPartBody>
    </w:docPart>
    <w:docPart>
      <w:docPartPr>
        <w:name w:val="CE3345DC526A4A4681BBE118172D9E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107AE9-F6B7-4D62-B98F-B54A034EBAFC}"/>
      </w:docPartPr>
      <w:docPartBody>
        <w:p w:rsidR="004A13DF" w:rsidRDefault="00247D55">
          <w:pPr>
            <w:pStyle w:val="CE3345DC526A4A4681BBE118172D9E46"/>
          </w:pPr>
          <w:r w:rsidRPr="001B3172">
            <w:rPr>
              <w:noProof/>
              <w:lang w:bidi="fr-FR"/>
            </w:rPr>
            <w:t>COMPÉTENCES-CLÉS</w:t>
          </w:r>
        </w:p>
      </w:docPartBody>
    </w:docPart>
    <w:docPart>
      <w:docPartPr>
        <w:name w:val="5BA9C5CE30EF46A6A9A7D3D5C58CFA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0F82D-40C7-46FA-8DBD-8E14E10FBFA5}"/>
      </w:docPartPr>
      <w:docPartBody>
        <w:p w:rsidR="004A13DF" w:rsidRDefault="00247D55">
          <w:pPr>
            <w:pStyle w:val="5BA9C5CE30EF46A6A9A7D3D5C58CFA5C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55"/>
    <w:rsid w:val="00247D55"/>
    <w:rsid w:val="004A13DF"/>
    <w:rsid w:val="0065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119D72A7EA949A098F68ED2E581800B">
    <w:name w:val="0119D72A7EA949A098F68ED2E581800B"/>
    <w:rsid w:val="004A13DF"/>
  </w:style>
  <w:style w:type="paragraph" w:customStyle="1" w:styleId="7B612A5DF72B4DE48A298232235D69E4">
    <w:name w:val="7B612A5DF72B4DE48A298232235D69E4"/>
    <w:rsid w:val="004A13DF"/>
  </w:style>
  <w:style w:type="paragraph" w:customStyle="1" w:styleId="B9F6A362798947B19067BFF27A557C72">
    <w:name w:val="B9F6A362798947B19067BFF27A557C72"/>
    <w:rsid w:val="004A13DF"/>
  </w:style>
  <w:style w:type="paragraph" w:customStyle="1" w:styleId="8189420FCDA545939FE1BF67FFCF9F4B">
    <w:name w:val="8189420FCDA545939FE1BF67FFCF9F4B"/>
    <w:rsid w:val="004A13DF"/>
  </w:style>
  <w:style w:type="paragraph" w:customStyle="1" w:styleId="A879406F8C334116B222406D473E8DF2">
    <w:name w:val="A879406F8C334116B222406D473E8DF2"/>
  </w:style>
  <w:style w:type="paragraph" w:customStyle="1" w:styleId="70B68DA1762B40D29A66F07458628E7F">
    <w:name w:val="70B68DA1762B40D29A66F07458628E7F"/>
  </w:style>
  <w:style w:type="paragraph" w:customStyle="1" w:styleId="CEDEBEA919134E5EBDF98DA5CDCAFDF7">
    <w:name w:val="CEDEBEA919134E5EBDF98DA5CDCAFDF7"/>
  </w:style>
  <w:style w:type="character" w:customStyle="1" w:styleId="Distinguer">
    <w:name w:val="Distinguer"/>
    <w:basedOn w:val="Policepardfaut"/>
    <w:uiPriority w:val="1"/>
    <w:qFormat/>
    <w:rsid w:val="004A13DF"/>
    <w:rPr>
      <w:color w:val="ED7D31" w:themeColor="accent2"/>
    </w:rPr>
  </w:style>
  <w:style w:type="paragraph" w:customStyle="1" w:styleId="564002477CC146D2935672CE9DBCF6BD">
    <w:name w:val="564002477CC146D2935672CE9DBCF6BD"/>
  </w:style>
  <w:style w:type="paragraph" w:customStyle="1" w:styleId="6B00151A3C9D49B6BFF871BE565CA795">
    <w:name w:val="6B00151A3C9D49B6BFF871BE565CA795"/>
  </w:style>
  <w:style w:type="paragraph" w:customStyle="1" w:styleId="Texte">
    <w:name w:val="Texte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fr-FR" w:eastAsia="en-US"/>
    </w:rPr>
  </w:style>
  <w:style w:type="paragraph" w:customStyle="1" w:styleId="CFF151DF7A934FA8ADF66E2A234ACB4B">
    <w:name w:val="CFF151DF7A934FA8ADF66E2A234ACB4B"/>
  </w:style>
  <w:style w:type="paragraph" w:customStyle="1" w:styleId="F8E8823137F84C90944AAA154D1B6035">
    <w:name w:val="F8E8823137F84C90944AAA154D1B6035"/>
  </w:style>
  <w:style w:type="paragraph" w:customStyle="1" w:styleId="93CA5331B4B942938A5D485686F77149">
    <w:name w:val="93CA5331B4B942938A5D485686F77149"/>
  </w:style>
  <w:style w:type="paragraph" w:customStyle="1" w:styleId="90E433B7A2E443ADA46C0CDEBE513022">
    <w:name w:val="90E433B7A2E443ADA46C0CDEBE513022"/>
  </w:style>
  <w:style w:type="paragraph" w:customStyle="1" w:styleId="6D30FDECB23D4B058E70242461F1B153">
    <w:name w:val="6D30FDECB23D4B058E70242461F1B153"/>
  </w:style>
  <w:style w:type="paragraph" w:customStyle="1" w:styleId="7A6D933FFDE94F21A7B2F5E02007CE27">
    <w:name w:val="7A6D933FFDE94F21A7B2F5E02007CE27"/>
  </w:style>
  <w:style w:type="paragraph" w:customStyle="1" w:styleId="BB2B91B943664A33A2DA9768232D64EA">
    <w:name w:val="BB2B91B943664A33A2DA9768232D64EA"/>
  </w:style>
  <w:style w:type="paragraph" w:customStyle="1" w:styleId="8A717A75D3BB42E0884DCD3643FB5567">
    <w:name w:val="8A717A75D3BB42E0884DCD3643FB5567"/>
  </w:style>
  <w:style w:type="paragraph" w:customStyle="1" w:styleId="F1FFE74197974A94AF1BD904EA908C88">
    <w:name w:val="F1FFE74197974A94AF1BD904EA908C88"/>
  </w:style>
  <w:style w:type="paragraph" w:customStyle="1" w:styleId="37A6136197AE4C779CB62B8980BACBA9">
    <w:name w:val="37A6136197AE4C779CB62B8980BACBA9"/>
  </w:style>
  <w:style w:type="paragraph" w:customStyle="1" w:styleId="2D481CF3E0E14CACB1760C91DA1D038D">
    <w:name w:val="2D481CF3E0E14CACB1760C91DA1D038D"/>
  </w:style>
  <w:style w:type="paragraph" w:customStyle="1" w:styleId="F31D4217F9DD44FABFCD8712CAC475CC">
    <w:name w:val="F31D4217F9DD44FABFCD8712CAC475CC"/>
  </w:style>
  <w:style w:type="paragraph" w:customStyle="1" w:styleId="0E3CC92E905D49EEB681949CAF3F9CCB">
    <w:name w:val="0E3CC92E905D49EEB681949CAF3F9CCB"/>
  </w:style>
  <w:style w:type="paragraph" w:customStyle="1" w:styleId="2784ADC201164EDE84CB77C425356049">
    <w:name w:val="2784ADC201164EDE84CB77C425356049"/>
  </w:style>
  <w:style w:type="paragraph" w:customStyle="1" w:styleId="CE3345DC526A4A4681BBE118172D9E46">
    <w:name w:val="CE3345DC526A4A4681BBE118172D9E46"/>
  </w:style>
  <w:style w:type="paragraph" w:customStyle="1" w:styleId="5BA9C5CE30EF46A6A9A7D3D5C58CFA5C">
    <w:name w:val="5BA9C5CE30EF46A6A9A7D3D5C58CFA5C"/>
  </w:style>
  <w:style w:type="paragraph" w:customStyle="1" w:styleId="EB5A1F5AA14E4F4286159B5D1E60B840">
    <w:name w:val="EB5A1F5AA14E4F4286159B5D1E60B840"/>
  </w:style>
  <w:style w:type="paragraph" w:customStyle="1" w:styleId="6A20409C42BC41BA9AB2D62BCE9A6454">
    <w:name w:val="6A20409C42BC41BA9AB2D62BCE9A6454"/>
  </w:style>
  <w:style w:type="paragraph" w:customStyle="1" w:styleId="69BF41A65DE74C36886C6B597A6E6471">
    <w:name w:val="69BF41A65DE74C36886C6B597A6E6471"/>
  </w:style>
  <w:style w:type="paragraph" w:customStyle="1" w:styleId="0FF0AC8D17564A9097D6BD09C94416DD">
    <w:name w:val="0FF0AC8D17564A9097D6BD09C94416DD"/>
  </w:style>
  <w:style w:type="paragraph" w:customStyle="1" w:styleId="A01C0EF902BD4947926238FB71400E3D">
    <w:name w:val="A01C0EF902BD4947926238FB71400E3D"/>
  </w:style>
  <w:style w:type="paragraph" w:customStyle="1" w:styleId="BC704EC7C83E4241A03DE49F4D247C7E">
    <w:name w:val="BC704EC7C83E4241A03DE49F4D247C7E"/>
  </w:style>
  <w:style w:type="paragraph" w:customStyle="1" w:styleId="5675107C42A74BDB9A5D3691D26B426C">
    <w:name w:val="5675107C42A74BDB9A5D3691D26B4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CE9D550-9106-435B-987D-C96CDF8D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simple.dotx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2021-01-05T00:18:00Z</dcterms:created>
  <dcterms:modified xsi:type="dcterms:W3CDTF">2021-01-07T00:45:00Z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